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0067" w14:textId="1D278828" w:rsidR="009C73B1" w:rsidRDefault="009C73B1" w:rsidP="62239636">
      <w:pPr>
        <w:spacing w:after="160" w:line="259" w:lineRule="auto"/>
        <w:rPr>
          <w:rFonts w:ascii="Calibri" w:eastAsia="Calibri" w:hAnsi="Calibri" w:cs="Calibri"/>
          <w:b/>
          <w:bCs/>
          <w:color w:val="000000" w:themeColor="text1"/>
          <w:sz w:val="40"/>
          <w:szCs w:val="40"/>
        </w:rPr>
      </w:pPr>
    </w:p>
    <w:p w14:paraId="1888B335" w14:textId="0E98C32F" w:rsidR="009C73B1" w:rsidRDefault="009C73B1" w:rsidP="62239636">
      <w:pPr>
        <w:spacing w:after="160" w:line="259" w:lineRule="auto"/>
        <w:rPr>
          <w:rFonts w:ascii="Calibri" w:eastAsia="Calibri" w:hAnsi="Calibri" w:cs="Calibri"/>
          <w:b/>
          <w:bCs/>
          <w:color w:val="000000" w:themeColor="text1"/>
          <w:sz w:val="40"/>
          <w:szCs w:val="40"/>
        </w:rPr>
      </w:pPr>
    </w:p>
    <w:p w14:paraId="3B0BCED2" w14:textId="73B58B17" w:rsidR="009C73B1" w:rsidRDefault="009C73B1" w:rsidP="62239636">
      <w:pPr>
        <w:spacing w:after="160" w:line="259" w:lineRule="auto"/>
        <w:rPr>
          <w:rFonts w:ascii="Calibri" w:eastAsia="Calibri" w:hAnsi="Calibri" w:cs="Calibri"/>
          <w:b/>
          <w:bCs/>
          <w:color w:val="000000" w:themeColor="text1"/>
          <w:sz w:val="40"/>
          <w:szCs w:val="40"/>
        </w:rPr>
      </w:pPr>
    </w:p>
    <w:p w14:paraId="5DDCBC41" w14:textId="3D7BEE8D" w:rsidR="009C73B1" w:rsidRDefault="009C73B1" w:rsidP="11ACB950">
      <w:pPr>
        <w:spacing w:after="160" w:line="259" w:lineRule="auto"/>
        <w:rPr>
          <w:rFonts w:ascii="Calibri" w:eastAsia="Calibri" w:hAnsi="Calibri" w:cs="Calibri"/>
          <w:b/>
          <w:bCs/>
          <w:color w:val="000000" w:themeColor="text1"/>
          <w:sz w:val="40"/>
          <w:szCs w:val="40"/>
        </w:rPr>
      </w:pPr>
    </w:p>
    <w:p w14:paraId="2A74AACB" w14:textId="5771E768" w:rsidR="009C73B1" w:rsidRDefault="009C73B1" w:rsidP="11ACB950">
      <w:pPr>
        <w:spacing w:after="160" w:line="259" w:lineRule="auto"/>
        <w:rPr>
          <w:rFonts w:ascii="Calibri" w:eastAsia="Calibri" w:hAnsi="Calibri" w:cs="Calibri"/>
          <w:b/>
          <w:bCs/>
          <w:color w:val="000000" w:themeColor="text1"/>
          <w:sz w:val="40"/>
          <w:szCs w:val="40"/>
        </w:rPr>
      </w:pPr>
    </w:p>
    <w:p w14:paraId="47E3CBB6" w14:textId="72AC0854" w:rsidR="009C73B1" w:rsidRDefault="62239636" w:rsidP="62239636">
      <w:pPr>
        <w:spacing w:after="160" w:line="259" w:lineRule="auto"/>
        <w:rPr>
          <w:rFonts w:ascii="Calibri" w:eastAsia="Calibri" w:hAnsi="Calibri" w:cs="Calibri"/>
          <w:color w:val="000000" w:themeColor="text1"/>
          <w:sz w:val="40"/>
          <w:szCs w:val="40"/>
        </w:rPr>
      </w:pPr>
      <w:r w:rsidRPr="62239636">
        <w:rPr>
          <w:rFonts w:ascii="Calibri" w:eastAsia="Calibri" w:hAnsi="Calibri" w:cs="Calibri"/>
          <w:b/>
          <w:bCs/>
          <w:color w:val="000000" w:themeColor="text1"/>
          <w:sz w:val="40"/>
          <w:szCs w:val="40"/>
        </w:rPr>
        <w:t>OPTIMIZING FLIGHT BOOKING DECISIONS THROUGH MACHINE LEARNING PRICE PREDICTIONS</w:t>
      </w:r>
    </w:p>
    <w:p w14:paraId="417F9702" w14:textId="0DE88442" w:rsidR="009C73B1" w:rsidRDefault="009C73B1" w:rsidP="62239636">
      <w:pPr>
        <w:spacing w:after="160" w:line="259" w:lineRule="auto"/>
        <w:rPr>
          <w:rFonts w:ascii="Calibri" w:eastAsia="Calibri" w:hAnsi="Calibri" w:cs="Calibri"/>
          <w:color w:val="000000" w:themeColor="text1"/>
          <w:sz w:val="40"/>
          <w:szCs w:val="40"/>
        </w:rPr>
      </w:pPr>
    </w:p>
    <w:p w14:paraId="4BC22BC7" w14:textId="1C86DF7A" w:rsidR="009C73B1" w:rsidRDefault="62239636" w:rsidP="62239636">
      <w:pPr>
        <w:spacing w:after="160" w:line="259" w:lineRule="auto"/>
        <w:rPr>
          <w:rFonts w:ascii="Calibri" w:eastAsia="Calibri" w:hAnsi="Calibri" w:cs="Calibri"/>
          <w:color w:val="000000" w:themeColor="text1"/>
          <w:sz w:val="40"/>
          <w:szCs w:val="40"/>
        </w:rPr>
      </w:pPr>
      <w:r w:rsidRPr="62239636">
        <w:rPr>
          <w:rFonts w:ascii="Calibri" w:eastAsia="Calibri" w:hAnsi="Calibri" w:cs="Calibri"/>
          <w:b/>
          <w:bCs/>
          <w:color w:val="000000" w:themeColor="text1"/>
          <w:sz w:val="40"/>
          <w:szCs w:val="40"/>
        </w:rPr>
        <w:t xml:space="preserve">               TEAM NAME: SHINCHAN</w:t>
      </w:r>
    </w:p>
    <w:p w14:paraId="691DE56E" w14:textId="60EF8B0A" w:rsidR="009C73B1" w:rsidRDefault="009C73B1" w:rsidP="62239636">
      <w:pPr>
        <w:spacing w:after="160" w:line="259" w:lineRule="auto"/>
        <w:rPr>
          <w:rFonts w:ascii="Calibri" w:eastAsia="Calibri" w:hAnsi="Calibri" w:cs="Calibri"/>
          <w:color w:val="000000" w:themeColor="text1"/>
          <w:sz w:val="40"/>
          <w:szCs w:val="40"/>
        </w:rPr>
      </w:pPr>
    </w:p>
    <w:p w14:paraId="28D83E6D" w14:textId="751FCB5E" w:rsidR="009C73B1" w:rsidRDefault="62239636" w:rsidP="62239636">
      <w:pPr>
        <w:spacing w:after="160" w:line="259" w:lineRule="auto"/>
        <w:rPr>
          <w:rFonts w:ascii="Times New Roman" w:eastAsia="Times New Roman" w:hAnsi="Times New Roman" w:cs="Times New Roman"/>
          <w:color w:val="000000" w:themeColor="text1"/>
          <w:sz w:val="40"/>
          <w:szCs w:val="40"/>
        </w:rPr>
      </w:pPr>
      <w:r w:rsidRPr="62239636">
        <w:rPr>
          <w:rFonts w:ascii="Times New Roman" w:eastAsia="Times New Roman" w:hAnsi="Times New Roman" w:cs="Times New Roman"/>
          <w:b/>
          <w:bCs/>
          <w:color w:val="000000" w:themeColor="text1"/>
          <w:sz w:val="40"/>
          <w:szCs w:val="40"/>
        </w:rPr>
        <w:t xml:space="preserve">       TEAM LEADER: PRATHEEPA.A</w:t>
      </w:r>
    </w:p>
    <w:p w14:paraId="619A7F7D" w14:textId="0969452A" w:rsidR="009C73B1" w:rsidRDefault="62239636" w:rsidP="62239636">
      <w:pPr>
        <w:spacing w:after="160" w:line="259" w:lineRule="auto"/>
        <w:rPr>
          <w:rFonts w:ascii="Times New Roman" w:eastAsia="Times New Roman" w:hAnsi="Times New Roman" w:cs="Times New Roman"/>
          <w:color w:val="000000" w:themeColor="text1"/>
          <w:sz w:val="40"/>
          <w:szCs w:val="40"/>
        </w:rPr>
      </w:pPr>
      <w:r w:rsidRPr="62239636">
        <w:rPr>
          <w:rFonts w:ascii="Times New Roman" w:eastAsia="Times New Roman" w:hAnsi="Times New Roman" w:cs="Times New Roman"/>
          <w:b/>
          <w:bCs/>
          <w:color w:val="000000" w:themeColor="text1"/>
          <w:sz w:val="40"/>
          <w:szCs w:val="40"/>
        </w:rPr>
        <w:t xml:space="preserve">       TEAM MEMBER: BRINDHA.S</w:t>
      </w:r>
    </w:p>
    <w:p w14:paraId="73C7F5DB" w14:textId="0F96C6EE" w:rsidR="009C73B1" w:rsidRDefault="62239636" w:rsidP="62239636">
      <w:pPr>
        <w:spacing w:after="160" w:line="259" w:lineRule="auto"/>
        <w:rPr>
          <w:rFonts w:ascii="Times New Roman" w:eastAsia="Times New Roman" w:hAnsi="Times New Roman" w:cs="Times New Roman"/>
          <w:color w:val="000000" w:themeColor="text1"/>
          <w:sz w:val="40"/>
          <w:szCs w:val="40"/>
        </w:rPr>
      </w:pPr>
      <w:r w:rsidRPr="62239636">
        <w:rPr>
          <w:rFonts w:ascii="Times New Roman" w:eastAsia="Times New Roman" w:hAnsi="Times New Roman" w:cs="Times New Roman"/>
          <w:b/>
          <w:bCs/>
          <w:color w:val="000000" w:themeColor="text1"/>
          <w:sz w:val="40"/>
          <w:szCs w:val="40"/>
        </w:rPr>
        <w:t xml:space="preserve">                                         KALIDAS.R</w:t>
      </w:r>
    </w:p>
    <w:p w14:paraId="146881E1" w14:textId="6FE9C3CD" w:rsidR="009C73B1" w:rsidRDefault="653031B4" w:rsidP="62239636">
      <w:pPr>
        <w:spacing w:after="160" w:line="259" w:lineRule="auto"/>
      </w:pPr>
      <w:r w:rsidRPr="653031B4">
        <w:rPr>
          <w:rFonts w:ascii="Times New Roman" w:eastAsia="Times New Roman" w:hAnsi="Times New Roman" w:cs="Times New Roman"/>
          <w:b/>
          <w:bCs/>
          <w:color w:val="000000" w:themeColor="text1"/>
          <w:sz w:val="40"/>
          <w:szCs w:val="40"/>
        </w:rPr>
        <w:t xml:space="preserve">                                </w:t>
      </w:r>
      <w:r w:rsidR="62239636" w:rsidRPr="62239636">
        <w:rPr>
          <w:rFonts w:ascii="Times New Roman" w:eastAsia="Times New Roman" w:hAnsi="Times New Roman" w:cs="Times New Roman"/>
          <w:b/>
          <w:bCs/>
          <w:color w:val="000000" w:themeColor="text1"/>
          <w:sz w:val="40"/>
          <w:szCs w:val="40"/>
        </w:rPr>
        <w:t xml:space="preserve">         SAKTHIVEL.R</w:t>
      </w:r>
      <w:r w:rsidR="62239636">
        <w:t xml:space="preserve"> </w:t>
      </w:r>
    </w:p>
    <w:p w14:paraId="15DC3D41" w14:textId="052BF4F9" w:rsidR="009C73B1" w:rsidRDefault="009C73B1" w:rsidP="008C572D">
      <w:pPr>
        <w:pStyle w:val="Title"/>
      </w:pPr>
    </w:p>
    <w:p w14:paraId="3A7C5C07" w14:textId="2728D408" w:rsidR="009C73B1" w:rsidRDefault="009C73B1" w:rsidP="008C572D">
      <w:pPr>
        <w:pStyle w:val="Title"/>
      </w:pPr>
    </w:p>
    <w:p w14:paraId="15BA38E8" w14:textId="10265177" w:rsidR="009C73B1" w:rsidRDefault="009C73B1" w:rsidP="008C572D">
      <w:pPr>
        <w:pStyle w:val="Title"/>
      </w:pPr>
    </w:p>
    <w:p w14:paraId="41A055D9" w14:textId="0F4284C3" w:rsidR="009C73B1" w:rsidRDefault="009C73B1" w:rsidP="008C572D">
      <w:pPr>
        <w:pStyle w:val="Title"/>
      </w:pPr>
    </w:p>
    <w:p w14:paraId="15D483DF" w14:textId="1C43EB29" w:rsidR="009C73B1" w:rsidRDefault="009C73B1" w:rsidP="008C572D">
      <w:pPr>
        <w:pStyle w:val="Title"/>
      </w:pPr>
    </w:p>
    <w:p w14:paraId="5BA624EC" w14:textId="3C8E5328" w:rsidR="009C73B1" w:rsidRDefault="009C73B1" w:rsidP="008C572D">
      <w:pPr>
        <w:pStyle w:val="Title"/>
      </w:pPr>
    </w:p>
    <w:p w14:paraId="7A37B4A3" w14:textId="0F88BCE6" w:rsidR="009C73B1" w:rsidRDefault="009C73B1" w:rsidP="008C572D">
      <w:pPr>
        <w:pStyle w:val="Title"/>
      </w:pPr>
    </w:p>
    <w:p w14:paraId="5BDFBADC" w14:textId="0E82408C" w:rsidR="009C73B1" w:rsidRDefault="009C73B1" w:rsidP="008C572D">
      <w:pPr>
        <w:pStyle w:val="Title"/>
      </w:pPr>
    </w:p>
    <w:p w14:paraId="4BBA27CB" w14:textId="2A82748F" w:rsidR="009C73B1" w:rsidRDefault="009C73B1" w:rsidP="008C572D">
      <w:pPr>
        <w:pStyle w:val="Title"/>
      </w:pPr>
    </w:p>
    <w:p w14:paraId="29D36D5E" w14:textId="06A1863F" w:rsidR="009C73B1" w:rsidRDefault="009C73B1" w:rsidP="008C572D">
      <w:pPr>
        <w:pStyle w:val="Title"/>
      </w:pPr>
      <w:r>
        <w:t>Optimizing Flight Booking Decisions</w:t>
      </w:r>
    </w:p>
    <w:p w14:paraId="3A62F5CC" w14:textId="05907510" w:rsidR="009C73B1" w:rsidRPr="008C572D" w:rsidRDefault="009C73B1" w:rsidP="008C572D">
      <w:pPr>
        <w:pStyle w:val="Title"/>
      </w:pPr>
      <w:r>
        <w:t>through Machine Learning Price</w:t>
      </w:r>
      <w:r w:rsidR="62239636">
        <w:t xml:space="preserve"> </w:t>
      </w:r>
      <w:r>
        <w:t>Predictions</w:t>
      </w:r>
      <w:r>
        <w:rPr>
          <w:noProof/>
        </w:rPr>
        <w:drawing>
          <wp:inline distT="0" distB="0" distL="0" distR="0" wp14:anchorId="66F52620" wp14:editId="20A896C1">
            <wp:extent cx="5176257" cy="2277368"/>
            <wp:effectExtent l="0" t="0" r="0" b="0"/>
            <wp:docPr id="1955365352" name="Picture 195536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76257" cy="2277368"/>
                    </a:xfrm>
                    <a:prstGeom prst="rect">
                      <a:avLst/>
                    </a:prstGeom>
                  </pic:spPr>
                </pic:pic>
              </a:graphicData>
            </a:graphic>
          </wp:inline>
        </w:drawing>
      </w:r>
    </w:p>
    <w:p w14:paraId="1DF0B4E3" w14:textId="45B26708" w:rsidR="00485826" w:rsidRPr="00593DAB" w:rsidRDefault="00485826">
      <w:pPr>
        <w:pStyle w:val="Title"/>
        <w:rPr>
          <w:b/>
          <w:bCs/>
          <w:color w:val="0070C0"/>
        </w:rPr>
      </w:pPr>
    </w:p>
    <w:p w14:paraId="17721BDE" w14:textId="3202B576" w:rsidR="00BC343D" w:rsidRDefault="62239636" w:rsidP="62239636">
      <w:pPr>
        <w:pStyle w:val="Heading1"/>
        <w:numPr>
          <w:ilvl w:val="0"/>
          <w:numId w:val="0"/>
        </w:numPr>
        <w:rPr>
          <w:b/>
          <w:bCs/>
          <w:color w:val="00B050"/>
        </w:rPr>
      </w:pPr>
      <w:r w:rsidRPr="62239636">
        <w:rPr>
          <w:b/>
          <w:bCs/>
          <w:color w:val="00B050"/>
        </w:rPr>
        <w:t xml:space="preserve">                                               1.INTRODUCTION</w:t>
      </w:r>
    </w:p>
    <w:p w14:paraId="61BDA3E2" w14:textId="2A2576BE" w:rsidR="007759E1" w:rsidRPr="00BC343D" w:rsidRDefault="58DADFD6" w:rsidP="009C5BC9">
      <w:pPr>
        <w:pStyle w:val="Heading1"/>
        <w:numPr>
          <w:ilvl w:val="0"/>
          <w:numId w:val="0"/>
        </w:numPr>
        <w:ind w:left="360"/>
        <w:rPr>
          <w:b/>
          <w:bCs/>
          <w:color w:val="00B050"/>
        </w:rPr>
      </w:pPr>
      <w:r w:rsidRPr="58DADFD6">
        <w:rPr>
          <w:b/>
          <w:bCs/>
          <w:color w:val="00B050"/>
        </w:rPr>
        <w:t xml:space="preserve">       People who work frequently travel through flight will have better knowledge on best discount and right time to buy the ticket. For the  business  PURPOSE MANY AIRLINE COMPANIES CHANGE PRICES ACCORDING TO THE TIME DURATION. THEY WILL INCREASE THE PRICE WHEN PEOPLE TRAVEL MORE. ESTIMATING THE HIGHEST PRICES OF THE AIRLINES DATA FOR THE ROUTE IS COLLECTED WITH FEATURES SUCH AS DURATION, SOURCE, DESTINATION, ARRIVAL AND DEPARTURE. FEATURES ARE TAKEN FROM CHOOSEN DATASET AND IN THE PRICE WHEREIN THE AIRLINE PRICTICE IS VARY OVERTIME. we have implemented flight price prediction for users by using KNN, DECISION RANDOM FOREST ALGORITHMS. RANDOM FOREST SHOWS THE BEST ACCURACY OF 80% FOR PREDICTING THE   ALSO, WE HAVE DONE CORRELATION TESTS AND METRICS FOR THE STATISTICAL ANALYSIS.</w:t>
      </w:r>
    </w:p>
    <w:p w14:paraId="2C8A1D83" w14:textId="43450F89" w:rsidR="00286AEB" w:rsidRDefault="00286AEB" w:rsidP="00E11662">
      <w:pPr>
        <w:pStyle w:val="Heading1"/>
        <w:numPr>
          <w:ilvl w:val="0"/>
          <w:numId w:val="0"/>
        </w:numPr>
      </w:pPr>
    </w:p>
    <w:p w14:paraId="40E16FAF" w14:textId="77777777" w:rsidR="00286AEB" w:rsidRPr="00927A16" w:rsidRDefault="00286AEB" w:rsidP="00684CCD">
      <w:pPr>
        <w:rPr>
          <w:color w:val="FF0000"/>
        </w:rPr>
      </w:pPr>
    </w:p>
    <w:p w14:paraId="49960D57" w14:textId="1EB4FD9B" w:rsidR="00D034CC" w:rsidRDefault="00CF4E71" w:rsidP="00D075B6">
      <w:pPr>
        <w:pStyle w:val="Heading2"/>
        <w:numPr>
          <w:ilvl w:val="1"/>
          <w:numId w:val="9"/>
        </w:numPr>
        <w:rPr>
          <w:b/>
          <w:bCs/>
          <w:color w:val="00B0F0"/>
        </w:rPr>
      </w:pPr>
      <w:r>
        <w:rPr>
          <w:b/>
          <w:bCs/>
          <w:color w:val="00B0F0"/>
        </w:rPr>
        <w:t>Overview:</w:t>
      </w:r>
    </w:p>
    <w:p w14:paraId="63F39C78" w14:textId="6C970E9D" w:rsidR="000100BC" w:rsidRDefault="58DADFD6" w:rsidP="00D530A7">
      <w:pPr>
        <w:pStyle w:val="Heading2"/>
        <w:numPr>
          <w:ilvl w:val="1"/>
          <w:numId w:val="0"/>
        </w:numPr>
        <w:ind w:left="360"/>
        <w:rPr>
          <w:b/>
          <w:bCs/>
          <w:color w:val="00B0F0"/>
        </w:rPr>
      </w:pPr>
      <w:r w:rsidRPr="58DADFD6">
        <w:rPr>
          <w:b/>
          <w:bCs/>
          <w:color w:val="00B0F0"/>
        </w:rPr>
        <w:t xml:space="preserve">OPTIMIZING FLIGHT BOOKING DECISION MACHINE THROUGH PRICE PREDICTIONS </w:t>
      </w:r>
    </w:p>
    <w:p w14:paraId="0F4E5CFA" w14:textId="085B47CE" w:rsidR="004220CA" w:rsidRDefault="004220CA" w:rsidP="00FA3633">
      <w:pPr>
        <w:pStyle w:val="Heading2"/>
        <w:numPr>
          <w:ilvl w:val="0"/>
          <w:numId w:val="0"/>
        </w:numPr>
        <w:rPr>
          <w:b/>
          <w:bCs/>
          <w:color w:val="00B0F0"/>
        </w:rPr>
      </w:pPr>
    </w:p>
    <w:p w14:paraId="4C51AA60" w14:textId="77777777" w:rsidR="004220CA" w:rsidRDefault="004220CA" w:rsidP="00FA3633">
      <w:pPr>
        <w:pStyle w:val="Heading2"/>
        <w:numPr>
          <w:ilvl w:val="0"/>
          <w:numId w:val="0"/>
        </w:numPr>
        <w:rPr>
          <w:b/>
          <w:bCs/>
          <w:color w:val="FF901C" w:themeColor="accent5" w:themeShade="BF"/>
        </w:rPr>
      </w:pPr>
    </w:p>
    <w:p w14:paraId="252743E6" w14:textId="3E794761" w:rsidR="00561043" w:rsidRPr="00561043" w:rsidRDefault="00537F41" w:rsidP="004220CA">
      <w:pPr>
        <w:pStyle w:val="Heading2"/>
        <w:numPr>
          <w:ilvl w:val="0"/>
          <w:numId w:val="0"/>
        </w:numPr>
        <w:ind w:left="360"/>
        <w:rPr>
          <w:b/>
          <w:bCs/>
          <w:color w:val="FF901C" w:themeColor="accent5" w:themeShade="BF"/>
        </w:rPr>
      </w:pPr>
      <w:r>
        <w:rPr>
          <w:b/>
          <w:bCs/>
          <w:color w:val="FF901C" w:themeColor="accent5" w:themeShade="BF"/>
        </w:rPr>
        <w:t xml:space="preserve">                             </w:t>
      </w:r>
      <w:r w:rsidR="009B5B01">
        <w:rPr>
          <w:b/>
          <w:bCs/>
          <w:color w:val="FF901C" w:themeColor="accent5" w:themeShade="BF"/>
        </w:rPr>
        <w:t xml:space="preserve"> </w:t>
      </w:r>
      <w:r w:rsidR="00C82E03">
        <w:rPr>
          <w:b/>
          <w:bCs/>
          <w:color w:val="FF901C" w:themeColor="accent5" w:themeShade="BF"/>
        </w:rPr>
        <w:t>PROJECT</w:t>
      </w:r>
      <w:r w:rsidR="009B5B01">
        <w:rPr>
          <w:b/>
          <w:bCs/>
          <w:color w:val="FF901C" w:themeColor="accent5" w:themeShade="BF"/>
        </w:rPr>
        <w:t xml:space="preserve"> DESCRIPTION</w:t>
      </w:r>
    </w:p>
    <w:p w14:paraId="1C8AB074" w14:textId="68E3452F" w:rsidR="00D034CC" w:rsidRPr="00E12BDC" w:rsidRDefault="33184EEF" w:rsidP="000A1297">
      <w:pPr>
        <w:pStyle w:val="Heading1"/>
        <w:numPr>
          <w:ilvl w:val="0"/>
          <w:numId w:val="0"/>
        </w:numPr>
        <w:ind w:left="360" w:hanging="360"/>
        <w:rPr>
          <w:color w:val="C00000"/>
        </w:rPr>
      </w:pPr>
      <w:r w:rsidRPr="33184EEF">
        <w:rPr>
          <w:color w:val="C00000"/>
        </w:rPr>
        <w:t xml:space="preserve">         An airlines ticket booking system is a software application designed to automate the process of booking and managing airline tickets. It enables customers to search for and book flights, view flight schedules, and manage their reservations online.</w:t>
      </w:r>
    </w:p>
    <w:p w14:paraId="0AFEA36A" w14:textId="3456F32C" w:rsidR="00124A47" w:rsidRPr="0090038A" w:rsidRDefault="00124A47" w:rsidP="00124A47">
      <w:pPr>
        <w:pStyle w:val="Heading1"/>
        <w:numPr>
          <w:ilvl w:val="1"/>
          <w:numId w:val="9"/>
        </w:numPr>
        <w:rPr>
          <w:color w:val="00B0F0"/>
        </w:rPr>
      </w:pPr>
      <w:r w:rsidRPr="0090038A">
        <w:rPr>
          <w:color w:val="00B0F0"/>
        </w:rPr>
        <w:t>purpose</w:t>
      </w:r>
    </w:p>
    <w:p w14:paraId="69F93078" w14:textId="02F7AFF1" w:rsidR="00124A47" w:rsidRPr="00E45BCC" w:rsidRDefault="33184EEF" w:rsidP="00C26961">
      <w:pPr>
        <w:pStyle w:val="Heading1"/>
        <w:numPr>
          <w:ilvl w:val="0"/>
          <w:numId w:val="0"/>
        </w:numPr>
        <w:ind w:left="360" w:hanging="360"/>
        <w:rPr>
          <w:color w:val="C00000"/>
        </w:rPr>
      </w:pPr>
      <w:r w:rsidRPr="33184EEF">
        <w:rPr>
          <w:color w:val="C00000"/>
        </w:rPr>
        <w:t xml:space="preserve">          The web based “airline reservation system” project is an attempt to stimulate the basic concepts of airline reservation system. The system enables the customer to do </w:t>
      </w:r>
      <w:r w:rsidR="62239636" w:rsidRPr="62239636">
        <w:rPr>
          <w:color w:val="C00000"/>
        </w:rPr>
        <w:t>the things</w:t>
      </w:r>
      <w:r w:rsidRPr="33184EEF">
        <w:rPr>
          <w:color w:val="C00000"/>
        </w:rPr>
        <w:t xml:space="preserve"> such as search for airline flights for two travel cities on a specified date, choose a flight based on the details, reservation of flight and cancellation of reservation. The system allows the airline passenger to search for flights that are available between the two travel cities, namely the “Departure city” and “Arrival city” for a particular departure and arrival dates. The system displays all the flight’s details such as flight no, name, price and duration of journey etc.</w:t>
      </w:r>
    </w:p>
    <w:p w14:paraId="313903D4" w14:textId="455798C6" w:rsidR="00D034CC" w:rsidRPr="009F0A7E" w:rsidRDefault="33184EEF" w:rsidP="00684CCD">
      <w:pPr>
        <w:pStyle w:val="Heading3"/>
        <w:numPr>
          <w:ilvl w:val="2"/>
          <w:numId w:val="0"/>
        </w:numPr>
        <w:ind w:left="1080"/>
        <w:rPr>
          <w:color w:val="FFC000"/>
        </w:rPr>
      </w:pPr>
      <w:r w:rsidRPr="33184EEF">
        <w:rPr>
          <w:color w:val="FFC000"/>
        </w:rPr>
        <w:t>The web based “airline reservation system” project is an attempt to stimulate the basic concepts of airline reservation system. The system enables the customer to do thethings such as search for airline flights for two travel cities on a specified date, choose a flight based on the details, reservation of flight and cancellation of reservation. The system allows the airline passenger to search for flights that are available between the two travel cities, namely the “Departure city” and “Arrival city” for a particular departure and arrival dates. The system displays all the flight’s details such as flight no, name, price and duration of journey etc.</w:t>
      </w:r>
    </w:p>
    <w:p w14:paraId="344E5FE4" w14:textId="68E518E1" w:rsidR="002C2286" w:rsidRDefault="001F62CE">
      <w:pPr>
        <w:pStyle w:val="Heading1"/>
        <w:rPr>
          <w:color w:val="00B050"/>
        </w:rPr>
      </w:pPr>
      <w:r w:rsidRPr="0090038A">
        <w:rPr>
          <w:color w:val="00B050"/>
        </w:rPr>
        <w:t xml:space="preserve">PROBLEM definition &amp; </w:t>
      </w:r>
      <w:r w:rsidR="00156743" w:rsidRPr="0090038A">
        <w:rPr>
          <w:color w:val="00B050"/>
        </w:rPr>
        <w:t xml:space="preserve">desing </w:t>
      </w:r>
      <w:r w:rsidR="002C2286">
        <w:rPr>
          <w:color w:val="00B050"/>
        </w:rPr>
        <w:t>THINKING</w:t>
      </w:r>
    </w:p>
    <w:p w14:paraId="420D8068" w14:textId="77777777" w:rsidR="004C4138" w:rsidRDefault="002E6FF7" w:rsidP="002C2286">
      <w:pPr>
        <w:pStyle w:val="Heading1"/>
        <w:numPr>
          <w:ilvl w:val="0"/>
          <w:numId w:val="0"/>
        </w:numPr>
        <w:ind w:left="360"/>
        <w:rPr>
          <w:color w:val="00B0F0"/>
        </w:rPr>
      </w:pPr>
      <w:r>
        <w:rPr>
          <w:color w:val="00B0F0"/>
        </w:rPr>
        <w:t xml:space="preserve">2.1 EMPATHY </w:t>
      </w:r>
      <w:r w:rsidR="004C4138">
        <w:rPr>
          <w:color w:val="00B0F0"/>
        </w:rPr>
        <w:t>MAP</w:t>
      </w:r>
    </w:p>
    <w:p w14:paraId="19A9BA8A" w14:textId="02096D0F" w:rsidR="002675BD" w:rsidRPr="002E6FF7" w:rsidRDefault="002675BD" w:rsidP="002C2286">
      <w:pPr>
        <w:pStyle w:val="Heading1"/>
        <w:numPr>
          <w:ilvl w:val="0"/>
          <w:numId w:val="0"/>
        </w:numPr>
        <w:ind w:left="360"/>
        <w:rPr>
          <w:color w:val="00B0F0"/>
        </w:rPr>
      </w:pPr>
    </w:p>
    <w:p w14:paraId="48662E4B" w14:textId="1752C50D" w:rsidR="00554566" w:rsidRDefault="002200D2" w:rsidP="00684CCD">
      <w:pPr>
        <w:rPr>
          <w:color w:val="FFC000"/>
        </w:rPr>
      </w:pPr>
      <w:r>
        <w:rPr>
          <w:noProof/>
          <w:color w:val="00B0F0"/>
        </w:rPr>
        <w:drawing>
          <wp:anchor distT="0" distB="0" distL="114300" distR="114300" simplePos="0" relativeHeight="251658240" behindDoc="0" locked="0" layoutInCell="1" allowOverlap="1" wp14:anchorId="70A317A5" wp14:editId="0677C32A">
            <wp:simplePos x="0" y="0"/>
            <wp:positionH relativeFrom="column">
              <wp:posOffset>-87630</wp:posOffset>
            </wp:positionH>
            <wp:positionV relativeFrom="paragraph">
              <wp:posOffset>115570</wp:posOffset>
            </wp:positionV>
            <wp:extent cx="5486400" cy="46266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4626610"/>
                    </a:xfrm>
                    <a:prstGeom prst="rect">
                      <a:avLst/>
                    </a:prstGeom>
                  </pic:spPr>
                </pic:pic>
              </a:graphicData>
            </a:graphic>
          </wp:anchor>
        </w:drawing>
      </w:r>
    </w:p>
    <w:p w14:paraId="46270A7F" w14:textId="0131EF89" w:rsidR="00F76951" w:rsidRDefault="007B6152" w:rsidP="00664F96">
      <w:pPr>
        <w:rPr>
          <w:b/>
          <w:bCs/>
          <w:color w:val="00B0F0"/>
        </w:rPr>
      </w:pPr>
      <w:r>
        <w:rPr>
          <w:b/>
          <w:bCs/>
          <w:color w:val="00B0F0"/>
        </w:rPr>
        <w:t xml:space="preserve">2.2. </w:t>
      </w:r>
      <w:r w:rsidR="006162EB">
        <w:rPr>
          <w:b/>
          <w:bCs/>
          <w:color w:val="00B0F0"/>
        </w:rPr>
        <w:t>Brainstorming :</w:t>
      </w:r>
    </w:p>
    <w:p w14:paraId="1E326BFD" w14:textId="42803B3E" w:rsidR="003C691D" w:rsidRPr="00664F96" w:rsidRDefault="00A73444" w:rsidP="58DADFD6">
      <w:pPr>
        <w:rPr>
          <w:b/>
          <w:bCs/>
          <w:color w:val="00B0F0"/>
        </w:rPr>
      </w:pPr>
      <w:r>
        <w:rPr>
          <w:b/>
          <w:bCs/>
          <w:noProof/>
          <w:color w:val="00B0F0"/>
        </w:rPr>
        <w:drawing>
          <wp:anchor distT="0" distB="0" distL="114300" distR="114300" simplePos="0" relativeHeight="251658241" behindDoc="0" locked="0" layoutInCell="1" allowOverlap="1" wp14:anchorId="4C6D97B5" wp14:editId="0062F02E">
            <wp:simplePos x="0" y="0"/>
            <wp:positionH relativeFrom="column">
              <wp:posOffset>0</wp:posOffset>
            </wp:positionH>
            <wp:positionV relativeFrom="paragraph">
              <wp:posOffset>272415</wp:posOffset>
            </wp:positionV>
            <wp:extent cx="5486400" cy="17932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86400" cy="1793240"/>
                    </a:xfrm>
                    <a:prstGeom prst="rect">
                      <a:avLst/>
                    </a:prstGeom>
                  </pic:spPr>
                </pic:pic>
              </a:graphicData>
            </a:graphic>
          </wp:anchor>
        </w:drawing>
      </w:r>
      <w:r w:rsidR="58DADFD6" w:rsidRPr="58DADFD6">
        <w:rPr>
          <w:b/>
          <w:bCs/>
          <w:color w:val="00B0F0"/>
        </w:rPr>
        <w:t>2.3VISUAL SUDIO:-</w:t>
      </w:r>
    </w:p>
    <w:p w14:paraId="0C731E34" w14:textId="66C42BDA" w:rsidR="003C691D" w:rsidRPr="00664F96" w:rsidRDefault="003C691D" w:rsidP="58DADFD6">
      <w:pPr>
        <w:rPr>
          <w:b/>
          <w:bCs/>
          <w:color w:val="00B0F0"/>
        </w:rPr>
      </w:pPr>
    </w:p>
    <w:p w14:paraId="05FF3C88" w14:textId="490B721C" w:rsidR="003C691D" w:rsidRPr="00664F96" w:rsidRDefault="003C691D" w:rsidP="58DADFD6">
      <w:pPr>
        <w:rPr>
          <w:b/>
          <w:bCs/>
          <w:color w:val="00B0F0"/>
        </w:rPr>
      </w:pPr>
    </w:p>
    <w:p w14:paraId="2B0E7C38" w14:textId="7650BBBD" w:rsidR="003C691D" w:rsidRPr="00664F96" w:rsidRDefault="003C691D" w:rsidP="58DADFD6">
      <w:pPr>
        <w:rPr>
          <w:b/>
          <w:bCs/>
          <w:color w:val="00B0F0"/>
        </w:rPr>
      </w:pPr>
    </w:p>
    <w:p w14:paraId="310AB166" w14:textId="1EB0B279" w:rsidR="003C691D" w:rsidRPr="00664F96" w:rsidRDefault="00A73444" w:rsidP="58DADFD6">
      <w:r>
        <w:rPr>
          <w:noProof/>
        </w:rPr>
        <w:drawing>
          <wp:inline distT="0" distB="0" distL="0" distR="0" wp14:anchorId="076DB7D1" wp14:editId="44707188">
            <wp:extent cx="5096934" cy="3822700"/>
            <wp:effectExtent l="0" t="0" r="0" b="0"/>
            <wp:docPr id="815621952" name="Picture 81562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621952"/>
                    <pic:cNvPicPr/>
                  </pic:nvPicPr>
                  <pic:blipFill>
                    <a:blip r:embed="rId10">
                      <a:extLst>
                        <a:ext uri="{28A0092B-C50C-407E-A947-70E740481C1C}">
                          <a14:useLocalDpi xmlns:a14="http://schemas.microsoft.com/office/drawing/2010/main" val="0"/>
                        </a:ext>
                      </a:extLst>
                    </a:blip>
                    <a:stretch>
                      <a:fillRect/>
                    </a:stretch>
                  </pic:blipFill>
                  <pic:spPr>
                    <a:xfrm>
                      <a:off x="0" y="0"/>
                      <a:ext cx="5096934" cy="3822700"/>
                    </a:xfrm>
                    <a:prstGeom prst="rect">
                      <a:avLst/>
                    </a:prstGeom>
                  </pic:spPr>
                </pic:pic>
              </a:graphicData>
            </a:graphic>
          </wp:inline>
        </w:drawing>
      </w:r>
    </w:p>
    <w:p w14:paraId="400BFFEB" w14:textId="1EB0B279" w:rsidR="653031B4" w:rsidRDefault="653031B4" w:rsidP="653031B4">
      <w:r>
        <w:rPr>
          <w:noProof/>
        </w:rPr>
        <w:drawing>
          <wp:inline distT="0" distB="0" distL="0" distR="0" wp14:anchorId="35DC1B18" wp14:editId="5AB399B0">
            <wp:extent cx="5314950" cy="3986212"/>
            <wp:effectExtent l="0" t="0" r="0" b="0"/>
            <wp:docPr id="90791305" name="Picture 9079130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3986212"/>
                    </a:xfrm>
                    <a:prstGeom prst="rect">
                      <a:avLst/>
                    </a:prstGeom>
                  </pic:spPr>
                </pic:pic>
              </a:graphicData>
            </a:graphic>
          </wp:inline>
        </w:drawing>
      </w:r>
    </w:p>
    <w:p w14:paraId="72D90747" w14:textId="19863A2C" w:rsidR="003C691D" w:rsidRPr="00664F96" w:rsidRDefault="003C691D" w:rsidP="58DADFD6">
      <w:pPr>
        <w:rPr>
          <w:b/>
          <w:bCs/>
          <w:color w:val="00B0F0"/>
        </w:rPr>
      </w:pPr>
    </w:p>
    <w:p w14:paraId="7A96819D" w14:textId="292E6594" w:rsidR="2F7EEF15" w:rsidRDefault="2F7EEF15" w:rsidP="2F7EEF15">
      <w:pPr>
        <w:rPr>
          <w:b/>
          <w:bCs/>
          <w:color w:val="00B0F0"/>
        </w:rPr>
      </w:pPr>
      <w:r>
        <w:rPr>
          <w:noProof/>
        </w:rPr>
        <w:drawing>
          <wp:inline distT="0" distB="0" distL="0" distR="0" wp14:anchorId="45AEB24A" wp14:editId="47738CE4">
            <wp:extent cx="5054600" cy="3790950"/>
            <wp:effectExtent l="0" t="0" r="0" b="0"/>
            <wp:docPr id="974143334" name="Picture 97414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54600" cy="3790950"/>
                    </a:xfrm>
                    <a:prstGeom prst="rect">
                      <a:avLst/>
                    </a:prstGeom>
                  </pic:spPr>
                </pic:pic>
              </a:graphicData>
            </a:graphic>
          </wp:inline>
        </w:drawing>
      </w:r>
    </w:p>
    <w:p w14:paraId="258D28DB" w14:textId="7CE02669" w:rsidR="003C691D" w:rsidRPr="00664F96" w:rsidRDefault="003C691D" w:rsidP="58DADFD6">
      <w:pPr>
        <w:rPr>
          <w:b/>
          <w:bCs/>
          <w:color w:val="00B0F0"/>
        </w:rPr>
      </w:pPr>
    </w:p>
    <w:p w14:paraId="4DFF61FA" w14:textId="034541BB" w:rsidR="003C691D" w:rsidRPr="00664F96" w:rsidRDefault="003C691D" w:rsidP="58DADFD6">
      <w:pPr>
        <w:rPr>
          <w:b/>
          <w:bCs/>
          <w:color w:val="00B0F0"/>
        </w:rPr>
      </w:pPr>
    </w:p>
    <w:p w14:paraId="57988527" w14:textId="2DEFCDE5" w:rsidR="003C691D" w:rsidRPr="00664F96" w:rsidRDefault="003C691D" w:rsidP="58DADFD6">
      <w:pPr>
        <w:rPr>
          <w:b/>
          <w:bCs/>
          <w:color w:val="00B0F0"/>
        </w:rPr>
      </w:pPr>
    </w:p>
    <w:p w14:paraId="4B6E29D4" w14:textId="78B8D859" w:rsidR="003C691D" w:rsidRPr="00664F96" w:rsidRDefault="58DADFD6" w:rsidP="58DADFD6">
      <w:pPr>
        <w:rPr>
          <w:b/>
          <w:bCs/>
          <w:color w:val="00B0F0"/>
        </w:rPr>
      </w:pPr>
      <w:r w:rsidRPr="58DADFD6">
        <w:rPr>
          <w:b/>
          <w:bCs/>
          <w:color w:val="00B0F0"/>
        </w:rPr>
        <w:t>3.RESULT:</w:t>
      </w:r>
    </w:p>
    <w:p w14:paraId="26E72BDC" w14:textId="583E3C06" w:rsidR="003C691D" w:rsidRPr="00664F96" w:rsidRDefault="003C691D" w:rsidP="58DADFD6">
      <w:pPr>
        <w:rPr>
          <w:b/>
          <w:bCs/>
          <w:color w:val="00B0F0"/>
        </w:rPr>
      </w:pPr>
    </w:p>
    <w:p w14:paraId="7B711351" w14:textId="0EACEEA5" w:rsidR="003C691D" w:rsidRPr="00664F96" w:rsidRDefault="58DADFD6" w:rsidP="58DADFD6">
      <w:pPr>
        <w:pStyle w:val="ListParagraph"/>
        <w:numPr>
          <w:ilvl w:val="0"/>
          <w:numId w:val="4"/>
        </w:numPr>
        <w:rPr>
          <w:b/>
          <w:bCs/>
          <w:color w:val="00B0F0"/>
        </w:rPr>
      </w:pPr>
      <w:r w:rsidRPr="58DADFD6">
        <w:rPr>
          <w:b/>
          <w:bCs/>
          <w:color w:val="00B0F0"/>
        </w:rPr>
        <w:t>READ THE DATASET:</w:t>
      </w:r>
    </w:p>
    <w:tbl>
      <w:tblPr>
        <w:tblStyle w:val="TableGrid"/>
        <w:tblW w:w="0" w:type="auto"/>
        <w:tblLayout w:type="fixed"/>
        <w:tblLook w:val="06A0" w:firstRow="1" w:lastRow="0" w:firstColumn="1" w:lastColumn="0" w:noHBand="1" w:noVBand="1"/>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89"/>
      </w:tblGrid>
      <w:tr w:rsidR="58DADFD6" w14:paraId="50791EB3" w14:textId="77777777" w:rsidTr="58DADFD6">
        <w:trPr>
          <w:trHeight w:val="300"/>
        </w:trPr>
        <w:tc>
          <w:tcPr>
            <w:tcW w:w="346" w:type="dxa"/>
            <w:gridSpan w:val="3"/>
            <w:tcBorders>
              <w:top w:val="nil"/>
              <w:left w:val="nil"/>
              <w:bottom w:val="nil"/>
              <w:right w:val="nil"/>
            </w:tcBorders>
            <w:vAlign w:val="center"/>
          </w:tcPr>
          <w:p w14:paraId="415D474E" w14:textId="6C12B940" w:rsidR="58DADFD6" w:rsidRDefault="58DADFD6"/>
        </w:tc>
        <w:tc>
          <w:tcPr>
            <w:tcW w:w="346" w:type="dxa"/>
            <w:tcBorders>
              <w:top w:val="nil"/>
              <w:left w:val="nil"/>
              <w:bottom w:val="nil"/>
              <w:right w:val="nil"/>
            </w:tcBorders>
            <w:vAlign w:val="center"/>
          </w:tcPr>
          <w:p w14:paraId="05F0E7E9" w14:textId="7F6203CE" w:rsidR="58DADFD6" w:rsidRDefault="58DADFD6"/>
        </w:tc>
        <w:tc>
          <w:tcPr>
            <w:tcW w:w="346" w:type="dxa"/>
            <w:tcBorders>
              <w:top w:val="nil"/>
              <w:left w:val="nil"/>
              <w:bottom w:val="nil"/>
              <w:right w:val="nil"/>
            </w:tcBorders>
            <w:vAlign w:val="center"/>
          </w:tcPr>
          <w:p w14:paraId="58D2C2DF" w14:textId="74F14EC8" w:rsidR="58DADFD6" w:rsidRDefault="58DADFD6"/>
        </w:tc>
        <w:tc>
          <w:tcPr>
            <w:tcW w:w="346" w:type="dxa"/>
            <w:tcBorders>
              <w:top w:val="nil"/>
              <w:left w:val="nil"/>
              <w:bottom w:val="nil"/>
              <w:right w:val="nil"/>
            </w:tcBorders>
            <w:vAlign w:val="center"/>
          </w:tcPr>
          <w:p w14:paraId="3D678827" w14:textId="58EB6C7E" w:rsidR="58DADFD6" w:rsidRDefault="58DADFD6"/>
        </w:tc>
        <w:tc>
          <w:tcPr>
            <w:tcW w:w="346" w:type="dxa"/>
            <w:tcBorders>
              <w:top w:val="nil"/>
              <w:left w:val="nil"/>
              <w:bottom w:val="nil"/>
              <w:right w:val="nil"/>
            </w:tcBorders>
            <w:vAlign w:val="center"/>
          </w:tcPr>
          <w:p w14:paraId="7B1F06F6" w14:textId="77A46DA8" w:rsidR="58DADFD6" w:rsidRDefault="58DADFD6"/>
        </w:tc>
        <w:tc>
          <w:tcPr>
            <w:tcW w:w="346" w:type="dxa"/>
            <w:tcBorders>
              <w:top w:val="nil"/>
              <w:left w:val="nil"/>
              <w:bottom w:val="nil"/>
              <w:right w:val="nil"/>
            </w:tcBorders>
            <w:vAlign w:val="center"/>
          </w:tcPr>
          <w:p w14:paraId="29CF969B" w14:textId="01C41B77" w:rsidR="58DADFD6" w:rsidRDefault="58DADFD6"/>
        </w:tc>
        <w:tc>
          <w:tcPr>
            <w:tcW w:w="346" w:type="dxa"/>
            <w:tcBorders>
              <w:top w:val="nil"/>
              <w:left w:val="nil"/>
              <w:bottom w:val="nil"/>
              <w:right w:val="nil"/>
            </w:tcBorders>
            <w:vAlign w:val="center"/>
          </w:tcPr>
          <w:p w14:paraId="4A391DFB" w14:textId="012E5EFC" w:rsidR="58DADFD6" w:rsidRDefault="58DADFD6"/>
        </w:tc>
        <w:tc>
          <w:tcPr>
            <w:tcW w:w="346" w:type="dxa"/>
            <w:tcBorders>
              <w:top w:val="nil"/>
              <w:left w:val="nil"/>
              <w:bottom w:val="nil"/>
              <w:right w:val="nil"/>
            </w:tcBorders>
            <w:vAlign w:val="center"/>
          </w:tcPr>
          <w:p w14:paraId="6ED39EFB" w14:textId="6CD1D120" w:rsidR="58DADFD6" w:rsidRDefault="58DADFD6"/>
        </w:tc>
        <w:tc>
          <w:tcPr>
            <w:tcW w:w="346" w:type="dxa"/>
            <w:tcBorders>
              <w:top w:val="nil"/>
              <w:left w:val="nil"/>
              <w:bottom w:val="nil"/>
              <w:right w:val="nil"/>
            </w:tcBorders>
            <w:vAlign w:val="center"/>
          </w:tcPr>
          <w:p w14:paraId="2D9C4223" w14:textId="5EE8F746" w:rsidR="58DADFD6" w:rsidRDefault="58DADFD6"/>
        </w:tc>
        <w:tc>
          <w:tcPr>
            <w:tcW w:w="346" w:type="dxa"/>
            <w:tcBorders>
              <w:top w:val="nil"/>
              <w:left w:val="nil"/>
              <w:bottom w:val="nil"/>
              <w:right w:val="nil"/>
            </w:tcBorders>
            <w:vAlign w:val="center"/>
          </w:tcPr>
          <w:p w14:paraId="6FD47A19" w14:textId="6A7E0070" w:rsidR="58DADFD6" w:rsidRDefault="58DADFD6"/>
        </w:tc>
        <w:tc>
          <w:tcPr>
            <w:tcW w:w="346" w:type="dxa"/>
            <w:tcBorders>
              <w:top w:val="nil"/>
              <w:left w:val="nil"/>
              <w:bottom w:val="nil"/>
              <w:right w:val="nil"/>
            </w:tcBorders>
            <w:vAlign w:val="center"/>
          </w:tcPr>
          <w:p w14:paraId="429443ED" w14:textId="582EF28A" w:rsidR="58DADFD6" w:rsidRDefault="58DADFD6"/>
        </w:tc>
        <w:tc>
          <w:tcPr>
            <w:tcW w:w="346" w:type="dxa"/>
            <w:tcBorders>
              <w:top w:val="nil"/>
              <w:left w:val="nil"/>
              <w:bottom w:val="nil"/>
              <w:right w:val="nil"/>
            </w:tcBorders>
            <w:vAlign w:val="center"/>
          </w:tcPr>
          <w:p w14:paraId="77CD7362" w14:textId="07308ADD" w:rsidR="58DADFD6" w:rsidRDefault="58DADFD6"/>
        </w:tc>
        <w:tc>
          <w:tcPr>
            <w:tcW w:w="346" w:type="dxa"/>
            <w:tcBorders>
              <w:top w:val="nil"/>
              <w:left w:val="nil"/>
              <w:bottom w:val="nil"/>
              <w:right w:val="nil"/>
            </w:tcBorders>
            <w:vAlign w:val="center"/>
          </w:tcPr>
          <w:p w14:paraId="4DD5C614" w14:textId="422E829E" w:rsidR="58DADFD6" w:rsidRDefault="58DADFD6"/>
        </w:tc>
        <w:tc>
          <w:tcPr>
            <w:tcW w:w="346" w:type="dxa"/>
            <w:tcBorders>
              <w:top w:val="nil"/>
              <w:left w:val="nil"/>
              <w:bottom w:val="nil"/>
              <w:right w:val="nil"/>
            </w:tcBorders>
            <w:vAlign w:val="center"/>
          </w:tcPr>
          <w:p w14:paraId="6065CC99" w14:textId="26542852" w:rsidR="58DADFD6" w:rsidRDefault="58DADFD6"/>
        </w:tc>
        <w:tc>
          <w:tcPr>
            <w:tcW w:w="346" w:type="dxa"/>
            <w:tcBorders>
              <w:top w:val="nil"/>
              <w:left w:val="nil"/>
              <w:bottom w:val="nil"/>
              <w:right w:val="nil"/>
            </w:tcBorders>
            <w:vAlign w:val="center"/>
          </w:tcPr>
          <w:p w14:paraId="72C1127F" w14:textId="437A76B6" w:rsidR="58DADFD6" w:rsidRDefault="58DADFD6"/>
        </w:tc>
        <w:tc>
          <w:tcPr>
            <w:tcW w:w="346" w:type="dxa"/>
            <w:tcBorders>
              <w:top w:val="nil"/>
              <w:left w:val="nil"/>
              <w:bottom w:val="nil"/>
              <w:right w:val="nil"/>
            </w:tcBorders>
            <w:vAlign w:val="center"/>
          </w:tcPr>
          <w:p w14:paraId="3AC60F26" w14:textId="1698DC8E" w:rsidR="58DADFD6" w:rsidRDefault="58DADFD6"/>
        </w:tc>
        <w:tc>
          <w:tcPr>
            <w:tcW w:w="346" w:type="dxa"/>
            <w:tcBorders>
              <w:top w:val="nil"/>
              <w:left w:val="nil"/>
              <w:bottom w:val="nil"/>
              <w:right w:val="nil"/>
            </w:tcBorders>
            <w:vAlign w:val="center"/>
          </w:tcPr>
          <w:p w14:paraId="409A6D56" w14:textId="5C801EC2" w:rsidR="58DADFD6" w:rsidRDefault="58DADFD6"/>
        </w:tc>
        <w:tc>
          <w:tcPr>
            <w:tcW w:w="346" w:type="dxa"/>
            <w:tcBorders>
              <w:top w:val="nil"/>
              <w:left w:val="nil"/>
              <w:bottom w:val="nil"/>
              <w:right w:val="nil"/>
            </w:tcBorders>
            <w:vAlign w:val="center"/>
          </w:tcPr>
          <w:p w14:paraId="00FC7E1D" w14:textId="7A2F0A51" w:rsidR="58DADFD6" w:rsidRDefault="58DADFD6"/>
        </w:tc>
        <w:tc>
          <w:tcPr>
            <w:tcW w:w="346" w:type="dxa"/>
            <w:tcBorders>
              <w:top w:val="nil"/>
              <w:left w:val="nil"/>
              <w:bottom w:val="nil"/>
              <w:right w:val="nil"/>
            </w:tcBorders>
            <w:vAlign w:val="center"/>
          </w:tcPr>
          <w:p w14:paraId="5E1377E9" w14:textId="3CF06165" w:rsidR="58DADFD6" w:rsidRDefault="58DADFD6"/>
        </w:tc>
        <w:tc>
          <w:tcPr>
            <w:tcW w:w="346" w:type="dxa"/>
            <w:tcBorders>
              <w:top w:val="nil"/>
              <w:left w:val="nil"/>
              <w:bottom w:val="nil"/>
              <w:right w:val="nil"/>
            </w:tcBorders>
            <w:vAlign w:val="center"/>
          </w:tcPr>
          <w:p w14:paraId="6E328353" w14:textId="1952DF1A" w:rsidR="58DADFD6" w:rsidRDefault="58DADFD6"/>
        </w:tc>
        <w:tc>
          <w:tcPr>
            <w:tcW w:w="346" w:type="dxa"/>
            <w:tcBorders>
              <w:top w:val="nil"/>
              <w:left w:val="nil"/>
              <w:bottom w:val="nil"/>
              <w:right w:val="nil"/>
            </w:tcBorders>
            <w:vAlign w:val="center"/>
          </w:tcPr>
          <w:p w14:paraId="7E47686E" w14:textId="096D4FF4" w:rsidR="58DADFD6" w:rsidRDefault="58DADFD6"/>
        </w:tc>
        <w:tc>
          <w:tcPr>
            <w:tcW w:w="346" w:type="dxa"/>
            <w:tcBorders>
              <w:top w:val="nil"/>
              <w:left w:val="nil"/>
              <w:bottom w:val="nil"/>
              <w:right w:val="nil"/>
            </w:tcBorders>
            <w:vAlign w:val="center"/>
          </w:tcPr>
          <w:p w14:paraId="55648460" w14:textId="54693ADA" w:rsidR="58DADFD6" w:rsidRDefault="58DADFD6"/>
        </w:tc>
        <w:tc>
          <w:tcPr>
            <w:tcW w:w="346" w:type="dxa"/>
            <w:tcBorders>
              <w:top w:val="nil"/>
              <w:left w:val="nil"/>
              <w:bottom w:val="nil"/>
              <w:right w:val="nil"/>
            </w:tcBorders>
            <w:vAlign w:val="center"/>
          </w:tcPr>
          <w:p w14:paraId="37E031E2" w14:textId="7F7675C0" w:rsidR="58DADFD6" w:rsidRDefault="58DADFD6" w:rsidP="58DADFD6">
            <w:pPr>
              <w:jc w:val="right"/>
            </w:pPr>
            <w:r w:rsidRPr="58DADFD6">
              <w:rPr>
                <w:rFonts w:ascii="Roboto" w:eastAsia="Roboto" w:hAnsi="Roboto" w:cs="Roboto"/>
                <w:b/>
                <w:bCs/>
                <w:color w:val="212121"/>
                <w:sz w:val="21"/>
                <w:szCs w:val="21"/>
              </w:rPr>
              <w:t>Handbook</w:t>
            </w:r>
          </w:p>
        </w:tc>
        <w:tc>
          <w:tcPr>
            <w:tcW w:w="346" w:type="dxa"/>
            <w:tcBorders>
              <w:top w:val="nil"/>
              <w:left w:val="nil"/>
              <w:bottom w:val="nil"/>
              <w:right w:val="nil"/>
            </w:tcBorders>
            <w:vAlign w:val="center"/>
          </w:tcPr>
          <w:p w14:paraId="3149168E" w14:textId="3D98244F" w:rsidR="58DADFD6" w:rsidRDefault="58DADFD6" w:rsidP="58DADFD6">
            <w:pPr>
              <w:jc w:val="right"/>
            </w:pPr>
            <w:r w:rsidRPr="58DADFD6">
              <w:rPr>
                <w:rFonts w:ascii="Roboto" w:eastAsia="Roboto" w:hAnsi="Roboto" w:cs="Roboto"/>
                <w:b/>
                <w:bCs/>
                <w:color w:val="212121"/>
                <w:sz w:val="21"/>
                <w:szCs w:val="21"/>
              </w:rPr>
              <w:t>Unnamed: 1</w:t>
            </w:r>
          </w:p>
        </w:tc>
        <w:tc>
          <w:tcPr>
            <w:tcW w:w="346" w:type="dxa"/>
            <w:tcBorders>
              <w:top w:val="nil"/>
              <w:left w:val="nil"/>
              <w:bottom w:val="nil"/>
              <w:right w:val="nil"/>
            </w:tcBorders>
            <w:vAlign w:val="center"/>
          </w:tcPr>
          <w:p w14:paraId="4C1ACF43" w14:textId="2440DDA2" w:rsidR="58DADFD6" w:rsidRDefault="58DADFD6" w:rsidP="58DADFD6">
            <w:pPr>
              <w:jc w:val="right"/>
            </w:pPr>
            <w:r w:rsidRPr="58DADFD6">
              <w:rPr>
                <w:rFonts w:ascii="Roboto" w:eastAsia="Roboto" w:hAnsi="Roboto" w:cs="Roboto"/>
                <w:b/>
                <w:bCs/>
                <w:color w:val="212121"/>
                <w:sz w:val="21"/>
                <w:szCs w:val="21"/>
              </w:rPr>
              <w:t>SmartBridge Educational Services Pvt. Ltd.</w:t>
            </w:r>
          </w:p>
        </w:tc>
      </w:tr>
      <w:tr w:rsidR="58DADFD6" w14:paraId="0A9F9EC1" w14:textId="77777777" w:rsidTr="58DADFD6">
        <w:trPr>
          <w:trHeight w:val="300"/>
        </w:trPr>
        <w:tc>
          <w:tcPr>
            <w:tcW w:w="346" w:type="dxa"/>
            <w:gridSpan w:val="3"/>
            <w:tcBorders>
              <w:top w:val="nil"/>
              <w:left w:val="nil"/>
              <w:bottom w:val="nil"/>
              <w:right w:val="nil"/>
            </w:tcBorders>
          </w:tcPr>
          <w:p w14:paraId="69DD0DAE" w14:textId="3A50DFC3"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7133C08" w14:textId="226F67F6"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30BABBB" w14:textId="41B2009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F4D758A" w14:textId="197E8ED8" w:rsidR="58DADFD6" w:rsidRDefault="58DADFD6" w:rsidP="58DADFD6">
            <w:pPr>
              <w:jc w:val="center"/>
            </w:pPr>
            <w:r w:rsidRPr="58DADFD6">
              <w:rPr>
                <w:rFonts w:ascii="Roboto" w:eastAsia="Roboto" w:hAnsi="Roboto" w:cs="Roboto"/>
                <w:b/>
                <w:bCs/>
                <w:color w:val="212121"/>
                <w:sz w:val="21"/>
                <w:szCs w:val="21"/>
              </w:rPr>
              <w:t>Optimizing</w:t>
            </w:r>
          </w:p>
        </w:tc>
        <w:tc>
          <w:tcPr>
            <w:tcW w:w="346" w:type="dxa"/>
            <w:tcBorders>
              <w:top w:val="nil"/>
              <w:left w:val="nil"/>
              <w:bottom w:val="nil"/>
              <w:right w:val="nil"/>
            </w:tcBorders>
          </w:tcPr>
          <w:p w14:paraId="0E723C1E" w14:textId="43F19E34"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73250DF" w14:textId="31C18CD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39DC18C" w14:textId="3CDE9C26"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7107259" w14:textId="36322064"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18A7DED" w14:textId="484FB406"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0EEBBE1" w14:textId="390389D7" w:rsidR="58DADFD6" w:rsidRDefault="58DADFD6" w:rsidP="58DADFD6">
            <w:pPr>
              <w:jc w:val="center"/>
            </w:pPr>
            <w:r w:rsidRPr="58DADFD6">
              <w:rPr>
                <w:rFonts w:ascii="Roboto" w:eastAsia="Roboto" w:hAnsi="Roboto" w:cs="Roboto"/>
                <w:b/>
                <w:bCs/>
                <w:color w:val="212121"/>
                <w:sz w:val="21"/>
                <w:szCs w:val="21"/>
              </w:rPr>
              <w:t>Flight</w:t>
            </w:r>
          </w:p>
        </w:tc>
        <w:tc>
          <w:tcPr>
            <w:tcW w:w="346" w:type="dxa"/>
            <w:tcBorders>
              <w:top w:val="nil"/>
              <w:left w:val="nil"/>
              <w:bottom w:val="nil"/>
              <w:right w:val="nil"/>
            </w:tcBorders>
          </w:tcPr>
          <w:p w14:paraId="0BA74492" w14:textId="3E86B59C"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44BD526" w14:textId="545B110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682025D" w14:textId="0C172FE6"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6B91CFC" w14:textId="4F7C5A24" w:rsidR="58DADFD6" w:rsidRDefault="58DADFD6" w:rsidP="58DADFD6">
            <w:pPr>
              <w:jc w:val="center"/>
            </w:pPr>
            <w:r w:rsidRPr="58DADFD6">
              <w:rPr>
                <w:rFonts w:ascii="Roboto" w:eastAsia="Roboto" w:hAnsi="Roboto" w:cs="Roboto"/>
                <w:b/>
                <w:bCs/>
                <w:color w:val="212121"/>
                <w:sz w:val="21"/>
                <w:szCs w:val="21"/>
              </w:rPr>
              <w:t>Booking</w:t>
            </w:r>
          </w:p>
        </w:tc>
        <w:tc>
          <w:tcPr>
            <w:tcW w:w="346" w:type="dxa"/>
            <w:tcBorders>
              <w:top w:val="nil"/>
              <w:left w:val="nil"/>
              <w:bottom w:val="nil"/>
              <w:right w:val="nil"/>
            </w:tcBorders>
          </w:tcPr>
          <w:p w14:paraId="454179E4" w14:textId="1ACD2FCA"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36B85B1" w14:textId="1D198E98"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6238187" w14:textId="72187FA0"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BE7AB3E" w14:textId="78FF9B6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BBD783B" w14:textId="45B342A0" w:rsidR="58DADFD6" w:rsidRDefault="58DADFD6" w:rsidP="58DADFD6">
            <w:pPr>
              <w:jc w:val="center"/>
            </w:pPr>
            <w:r w:rsidRPr="58DADFD6">
              <w:rPr>
                <w:rFonts w:ascii="Roboto" w:eastAsia="Roboto" w:hAnsi="Roboto" w:cs="Roboto"/>
                <w:b/>
                <w:bCs/>
                <w:color w:val="212121"/>
                <w:sz w:val="21"/>
                <w:szCs w:val="21"/>
              </w:rPr>
              <w:t>Decisions</w:t>
            </w:r>
          </w:p>
        </w:tc>
        <w:tc>
          <w:tcPr>
            <w:tcW w:w="346" w:type="dxa"/>
            <w:tcBorders>
              <w:top w:val="nil"/>
              <w:left w:val="nil"/>
              <w:bottom w:val="nil"/>
              <w:right w:val="nil"/>
            </w:tcBorders>
          </w:tcPr>
          <w:p w14:paraId="3098F91C" w14:textId="5CC3D41F"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1B36C33" w14:textId="729A286A"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D0EC87A" w14:textId="62654EA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vAlign w:val="center"/>
          </w:tcPr>
          <w:p w14:paraId="079EFA82" w14:textId="761A0E37"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6DB6A0FD" w14:textId="13135686"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1EA80F2F" w14:textId="727F0625" w:rsidR="58DADFD6" w:rsidRDefault="58DADFD6" w:rsidP="58DADFD6">
            <w:pPr>
              <w:jc w:val="right"/>
            </w:pPr>
            <w:r w:rsidRPr="58DADFD6">
              <w:rPr>
                <w:rFonts w:ascii="Roboto" w:eastAsia="Roboto" w:hAnsi="Roboto" w:cs="Roboto"/>
                <w:color w:val="212121"/>
                <w:sz w:val="21"/>
                <w:szCs w:val="21"/>
              </w:rPr>
              <w:t>NaN</w:t>
            </w:r>
          </w:p>
        </w:tc>
      </w:tr>
      <w:tr w:rsidR="58DADFD6" w14:paraId="68388465" w14:textId="77777777" w:rsidTr="11ACB950">
        <w:trPr>
          <w:gridAfter w:val="2"/>
          <w:wAfter w:w="735" w:type="dxa"/>
          <w:trHeight w:val="300"/>
        </w:trPr>
        <w:tc>
          <w:tcPr>
            <w:tcW w:w="346" w:type="dxa"/>
            <w:tcBorders>
              <w:left w:val="nil"/>
            </w:tcBorders>
            <w:vAlign w:val="center"/>
          </w:tcPr>
          <w:p w14:paraId="07283F6C" w14:textId="77777777" w:rsidR="00AE1BCB" w:rsidRDefault="00AE1BCB"/>
        </w:tc>
        <w:tc>
          <w:tcPr>
            <w:tcW w:w="346" w:type="dxa"/>
            <w:tcBorders>
              <w:left w:val="nil"/>
            </w:tcBorders>
            <w:vAlign w:val="center"/>
          </w:tcPr>
          <w:p w14:paraId="018C8BDE" w14:textId="77777777" w:rsidR="00AE1BCB" w:rsidRDefault="00AE1BCB"/>
        </w:tc>
        <w:tc>
          <w:tcPr>
            <w:tcW w:w="346" w:type="dxa"/>
            <w:tcBorders>
              <w:left w:val="nil"/>
            </w:tcBorders>
            <w:vAlign w:val="center"/>
          </w:tcPr>
          <w:p w14:paraId="771D13AE" w14:textId="77777777" w:rsidR="00AE1BCB" w:rsidRDefault="00AE1BCB"/>
        </w:tc>
        <w:tc>
          <w:tcPr>
            <w:tcW w:w="346" w:type="dxa"/>
            <w:tcBorders>
              <w:top w:val="nil"/>
              <w:left w:val="nil"/>
              <w:bottom w:val="nil"/>
              <w:right w:val="nil"/>
            </w:tcBorders>
          </w:tcPr>
          <w:p w14:paraId="35F3A411" w14:textId="14633E67"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FA0E478" w14:textId="1961F4E1" w:rsidR="58DADFD6" w:rsidRDefault="58DADFD6" w:rsidP="58DADFD6">
            <w:pPr>
              <w:jc w:val="center"/>
            </w:pPr>
            <w:r w:rsidRPr="58DADFD6">
              <w:rPr>
                <w:rFonts w:ascii="Roboto" w:eastAsia="Roboto" w:hAnsi="Roboto" w:cs="Roboto"/>
                <w:b/>
                <w:bCs/>
                <w:color w:val="212121"/>
                <w:sz w:val="21"/>
                <w:szCs w:val="21"/>
              </w:rPr>
              <w:t>through</w:t>
            </w:r>
          </w:p>
        </w:tc>
        <w:tc>
          <w:tcPr>
            <w:tcW w:w="346" w:type="dxa"/>
            <w:tcBorders>
              <w:top w:val="nil"/>
              <w:left w:val="nil"/>
              <w:bottom w:val="nil"/>
              <w:right w:val="nil"/>
            </w:tcBorders>
          </w:tcPr>
          <w:p w14:paraId="08A1092C" w14:textId="76BD8710"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7B70533" w14:textId="587BB360"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6803F3A" w14:textId="4080B22F" w:rsidR="58DADFD6" w:rsidRDefault="58DADFD6" w:rsidP="58DADFD6">
            <w:pPr>
              <w:jc w:val="center"/>
            </w:pPr>
            <w:r w:rsidRPr="58DADFD6">
              <w:rPr>
                <w:rFonts w:ascii="Roboto" w:eastAsia="Roboto" w:hAnsi="Roboto" w:cs="Roboto"/>
                <w:b/>
                <w:bCs/>
                <w:color w:val="212121"/>
                <w:sz w:val="21"/>
                <w:szCs w:val="21"/>
              </w:rPr>
              <w:t>Machine</w:t>
            </w:r>
          </w:p>
        </w:tc>
        <w:tc>
          <w:tcPr>
            <w:tcW w:w="346" w:type="dxa"/>
            <w:tcBorders>
              <w:top w:val="nil"/>
              <w:left w:val="nil"/>
              <w:bottom w:val="nil"/>
              <w:right w:val="nil"/>
            </w:tcBorders>
          </w:tcPr>
          <w:p w14:paraId="17902D17" w14:textId="7E2F64F2"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3FAE7B49" w14:textId="141F0772"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B397800" w14:textId="154F0068"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EC1442A" w14:textId="6750CA2F"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70171DF" w14:textId="29CEC98D"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572BE46" w14:textId="5DA7D9D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2BC23FA" w14:textId="3B23E01E"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2969F93" w14:textId="3921D1DF" w:rsidR="58DADFD6" w:rsidRDefault="58DADFD6" w:rsidP="58DADFD6">
            <w:pPr>
              <w:jc w:val="center"/>
            </w:pPr>
            <w:r w:rsidRPr="58DADFD6">
              <w:rPr>
                <w:rFonts w:ascii="Roboto" w:eastAsia="Roboto" w:hAnsi="Roboto" w:cs="Roboto"/>
                <w:b/>
                <w:bCs/>
                <w:color w:val="212121"/>
                <w:sz w:val="21"/>
                <w:szCs w:val="21"/>
              </w:rPr>
              <w:t>Learning</w:t>
            </w:r>
          </w:p>
        </w:tc>
        <w:tc>
          <w:tcPr>
            <w:tcW w:w="346" w:type="dxa"/>
            <w:tcBorders>
              <w:top w:val="nil"/>
              <w:left w:val="nil"/>
              <w:bottom w:val="nil"/>
              <w:right w:val="nil"/>
            </w:tcBorders>
          </w:tcPr>
          <w:p w14:paraId="4D3D3E40" w14:textId="7F742F7D"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39AD8C19" w14:textId="29FF836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693206D" w14:textId="4E8EB4FF"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8A6F3E3" w14:textId="5D81C5EE"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723A285" w14:textId="539A9252"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4EB0E57" w14:textId="319B5AC7" w:rsidR="58DADFD6" w:rsidRDefault="58DADFD6" w:rsidP="58DADFD6">
            <w:pPr>
              <w:jc w:val="center"/>
            </w:pPr>
            <w:r w:rsidRPr="58DADFD6">
              <w:rPr>
                <w:rFonts w:ascii="Roboto" w:eastAsia="Roboto" w:hAnsi="Roboto" w:cs="Roboto"/>
                <w:b/>
                <w:bCs/>
                <w:color w:val="212121"/>
                <w:sz w:val="21"/>
                <w:szCs w:val="21"/>
              </w:rPr>
              <w:t>Price</w:t>
            </w:r>
          </w:p>
        </w:tc>
        <w:tc>
          <w:tcPr>
            <w:tcW w:w="346" w:type="dxa"/>
            <w:tcBorders>
              <w:top w:val="nil"/>
              <w:left w:val="nil"/>
              <w:bottom w:val="nil"/>
              <w:right w:val="nil"/>
            </w:tcBorders>
            <w:vAlign w:val="center"/>
          </w:tcPr>
          <w:p w14:paraId="40B77239" w14:textId="35ABFC47"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6091D8DF" w14:textId="722894BC"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3B828AD2" w14:textId="1973891A" w:rsidR="58DADFD6" w:rsidRDefault="58DADFD6" w:rsidP="58DADFD6">
            <w:pPr>
              <w:jc w:val="right"/>
            </w:pPr>
            <w:r w:rsidRPr="58DADFD6">
              <w:rPr>
                <w:rFonts w:ascii="Roboto" w:eastAsia="Roboto" w:hAnsi="Roboto" w:cs="Roboto"/>
                <w:color w:val="212121"/>
                <w:sz w:val="21"/>
                <w:szCs w:val="21"/>
              </w:rPr>
              <w:t>NaN</w:t>
            </w:r>
          </w:p>
        </w:tc>
      </w:tr>
      <w:tr w:rsidR="58DADFD6" w14:paraId="054B53AB" w14:textId="77777777" w:rsidTr="11ACB950">
        <w:trPr>
          <w:gridAfter w:val="2"/>
          <w:wAfter w:w="627" w:type="dxa"/>
          <w:trHeight w:val="300"/>
        </w:trPr>
        <w:tc>
          <w:tcPr>
            <w:tcW w:w="346" w:type="dxa"/>
            <w:tcBorders>
              <w:left w:val="nil"/>
            </w:tcBorders>
            <w:vAlign w:val="center"/>
          </w:tcPr>
          <w:p w14:paraId="6D599D0F" w14:textId="77777777" w:rsidR="00AE1BCB" w:rsidRDefault="00AE1BCB"/>
        </w:tc>
        <w:tc>
          <w:tcPr>
            <w:tcW w:w="346" w:type="dxa"/>
            <w:tcBorders>
              <w:left w:val="nil"/>
            </w:tcBorders>
            <w:vAlign w:val="center"/>
          </w:tcPr>
          <w:p w14:paraId="01A59555" w14:textId="77777777" w:rsidR="00AE1BCB" w:rsidRDefault="00AE1BCB"/>
        </w:tc>
        <w:tc>
          <w:tcPr>
            <w:tcW w:w="346" w:type="dxa"/>
            <w:tcBorders>
              <w:left w:val="nil"/>
            </w:tcBorders>
            <w:vAlign w:val="center"/>
          </w:tcPr>
          <w:p w14:paraId="2FEC8F64" w14:textId="77777777" w:rsidR="00AE1BCB" w:rsidRDefault="00AE1BCB"/>
        </w:tc>
        <w:tc>
          <w:tcPr>
            <w:tcW w:w="346" w:type="dxa"/>
            <w:tcBorders>
              <w:left w:val="nil"/>
            </w:tcBorders>
            <w:vAlign w:val="center"/>
          </w:tcPr>
          <w:p w14:paraId="6AFED384" w14:textId="77777777" w:rsidR="00AE1BCB" w:rsidRDefault="00AE1BCB"/>
        </w:tc>
        <w:tc>
          <w:tcPr>
            <w:tcW w:w="346" w:type="dxa"/>
            <w:tcBorders>
              <w:top w:val="nil"/>
              <w:left w:val="nil"/>
              <w:bottom w:val="nil"/>
              <w:right w:val="nil"/>
            </w:tcBorders>
          </w:tcPr>
          <w:p w14:paraId="6DB473E2" w14:textId="725A9E5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DD8128D" w14:textId="11739197"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1C57738" w14:textId="40D4B9C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3D82C60" w14:textId="467B1208"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1A03B26" w14:textId="787B61C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2DAC3F5" w14:textId="479EF94C"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078AF7D" w14:textId="36434549" w:rsidR="58DADFD6" w:rsidRDefault="58DADFD6" w:rsidP="58DADFD6">
            <w:pPr>
              <w:jc w:val="center"/>
            </w:pPr>
            <w:r w:rsidRPr="58DADFD6">
              <w:rPr>
                <w:rFonts w:ascii="Roboto" w:eastAsia="Roboto" w:hAnsi="Roboto" w:cs="Roboto"/>
                <w:b/>
                <w:bCs/>
                <w:color w:val="212121"/>
                <w:sz w:val="21"/>
                <w:szCs w:val="21"/>
              </w:rPr>
              <w:t>Predictions</w:t>
            </w:r>
          </w:p>
        </w:tc>
        <w:tc>
          <w:tcPr>
            <w:tcW w:w="346" w:type="dxa"/>
            <w:tcBorders>
              <w:top w:val="nil"/>
              <w:left w:val="nil"/>
              <w:bottom w:val="nil"/>
              <w:right w:val="nil"/>
            </w:tcBorders>
          </w:tcPr>
          <w:p w14:paraId="0CB1EED9" w14:textId="39552A56"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7895E5C" w14:textId="1E36625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E4FF524" w14:textId="2918691A"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379A03E3" w14:textId="1704DEFE"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2C3A4BD" w14:textId="7A099CCF"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BF377F1" w14:textId="07CB44CD"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E2DA868" w14:textId="790591C8"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1E8B6FD" w14:textId="4D446C5F"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813936B" w14:textId="4E11FE2D"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FBE80CB" w14:textId="6622B2BD"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372A036" w14:textId="4A8FCCDA"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vAlign w:val="center"/>
          </w:tcPr>
          <w:p w14:paraId="419FBA51" w14:textId="4B25D003"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69AD5889" w14:textId="1218AFD7"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1E53166C" w14:textId="733CD9EC" w:rsidR="58DADFD6" w:rsidRDefault="58DADFD6" w:rsidP="58DADFD6">
            <w:pPr>
              <w:jc w:val="right"/>
            </w:pPr>
            <w:r w:rsidRPr="58DADFD6">
              <w:rPr>
                <w:rFonts w:ascii="Roboto" w:eastAsia="Roboto" w:hAnsi="Roboto" w:cs="Roboto"/>
                <w:color w:val="212121"/>
                <w:sz w:val="21"/>
                <w:szCs w:val="21"/>
              </w:rPr>
              <w:t>NaN</w:t>
            </w:r>
          </w:p>
        </w:tc>
      </w:tr>
      <w:tr w:rsidR="58DADFD6" w14:paraId="6B2E2233" w14:textId="77777777" w:rsidTr="11ACB950">
        <w:trPr>
          <w:gridAfter w:val="1"/>
          <w:wAfter w:w="108" w:type="dxa"/>
          <w:trHeight w:val="300"/>
        </w:trPr>
        <w:tc>
          <w:tcPr>
            <w:tcW w:w="346" w:type="dxa"/>
            <w:tcBorders>
              <w:left w:val="nil"/>
            </w:tcBorders>
            <w:vAlign w:val="center"/>
          </w:tcPr>
          <w:p w14:paraId="4F3BD7F3" w14:textId="77777777" w:rsidR="00AE1BCB" w:rsidRDefault="00AE1BCB"/>
        </w:tc>
        <w:tc>
          <w:tcPr>
            <w:tcW w:w="346" w:type="dxa"/>
            <w:tcBorders>
              <w:left w:val="nil"/>
            </w:tcBorders>
            <w:vAlign w:val="center"/>
          </w:tcPr>
          <w:p w14:paraId="3B76DAC1" w14:textId="77777777" w:rsidR="00AE1BCB" w:rsidRDefault="00AE1BCB"/>
        </w:tc>
        <w:tc>
          <w:tcPr>
            <w:tcW w:w="346" w:type="dxa"/>
            <w:gridSpan w:val="2"/>
            <w:tcBorders>
              <w:top w:val="nil"/>
              <w:left w:val="nil"/>
              <w:bottom w:val="nil"/>
              <w:right w:val="nil"/>
            </w:tcBorders>
          </w:tcPr>
          <w:p w14:paraId="78BC8B45" w14:textId="378279D3" w:rsidR="58DADFD6" w:rsidRDefault="58DADFD6" w:rsidP="58DADFD6">
            <w:pPr>
              <w:jc w:val="center"/>
            </w:pPr>
            <w:r w:rsidRPr="58DADFD6">
              <w:rPr>
                <w:rFonts w:ascii="Roboto" w:eastAsia="Roboto" w:hAnsi="Roboto" w:cs="Roboto"/>
                <w:b/>
                <w:bCs/>
                <w:color w:val="212121"/>
                <w:sz w:val="21"/>
                <w:szCs w:val="21"/>
              </w:rPr>
              <w:t>People who work frequently travel through flight will have better knowledge on best discount and right time</w:t>
            </w:r>
          </w:p>
        </w:tc>
        <w:tc>
          <w:tcPr>
            <w:tcW w:w="346" w:type="dxa"/>
            <w:tcBorders>
              <w:top w:val="nil"/>
              <w:left w:val="nil"/>
              <w:bottom w:val="nil"/>
              <w:right w:val="nil"/>
            </w:tcBorders>
          </w:tcPr>
          <w:p w14:paraId="078D3A87" w14:textId="4802AD56"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E214E68" w14:textId="6AEBB60E"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CF7AC9B" w14:textId="01CCA37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1967DBC" w14:textId="06782647"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1EE4E33" w14:textId="4B6878B3"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8190F0B" w14:textId="15F0A41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0FC6483" w14:textId="5E245A40"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3BD3DFA3" w14:textId="4B21FF1B"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18C38B6" w14:textId="0F60112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DE7BED4" w14:textId="49DA1BE8"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649BD95" w14:textId="685D44F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0961C63" w14:textId="12ECC2DB"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3F0FF31" w14:textId="66E84B0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F738A07" w14:textId="422BCDF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38603301" w14:textId="64ED625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564955A" w14:textId="4401166A"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C2DD67E" w14:textId="56D34003"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2B9BAA38" w14:textId="68C3ECC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76E5B2E" w14:textId="7909F6D2"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vAlign w:val="center"/>
          </w:tcPr>
          <w:p w14:paraId="2F6BEA2A" w14:textId="0C080282"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1271DBF2" w14:textId="63B430BD"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155401B0" w14:textId="5F12B514" w:rsidR="58DADFD6" w:rsidRDefault="58DADFD6" w:rsidP="58DADFD6">
            <w:pPr>
              <w:jc w:val="right"/>
            </w:pPr>
            <w:r w:rsidRPr="58DADFD6">
              <w:rPr>
                <w:rFonts w:ascii="Roboto" w:eastAsia="Roboto" w:hAnsi="Roboto" w:cs="Roboto"/>
                <w:color w:val="212121"/>
                <w:sz w:val="21"/>
                <w:szCs w:val="21"/>
              </w:rPr>
              <w:t>NaN</w:t>
            </w:r>
          </w:p>
        </w:tc>
      </w:tr>
      <w:tr w:rsidR="58DADFD6" w14:paraId="0D43A5C7" w14:textId="77777777" w:rsidTr="11ACB950">
        <w:trPr>
          <w:gridAfter w:val="1"/>
          <w:wAfter w:w="108" w:type="dxa"/>
          <w:trHeight w:val="300"/>
        </w:trPr>
        <w:tc>
          <w:tcPr>
            <w:tcW w:w="346" w:type="dxa"/>
            <w:tcBorders>
              <w:left w:val="nil"/>
            </w:tcBorders>
            <w:vAlign w:val="center"/>
          </w:tcPr>
          <w:p w14:paraId="3F97E743" w14:textId="77777777" w:rsidR="00AE1BCB" w:rsidRDefault="00AE1BCB"/>
        </w:tc>
        <w:tc>
          <w:tcPr>
            <w:tcW w:w="346" w:type="dxa"/>
            <w:tcBorders>
              <w:left w:val="nil"/>
            </w:tcBorders>
            <w:vAlign w:val="center"/>
          </w:tcPr>
          <w:p w14:paraId="5CF44FDE" w14:textId="77777777" w:rsidR="00AE1BCB" w:rsidRDefault="00AE1BCB"/>
        </w:tc>
        <w:tc>
          <w:tcPr>
            <w:tcW w:w="346" w:type="dxa"/>
            <w:gridSpan w:val="2"/>
            <w:tcBorders>
              <w:top w:val="nil"/>
              <w:left w:val="nil"/>
              <w:bottom w:val="nil"/>
              <w:right w:val="nil"/>
            </w:tcBorders>
          </w:tcPr>
          <w:p w14:paraId="3FBC244B" w14:textId="2C36A5A1" w:rsidR="58DADFD6" w:rsidRDefault="58DADFD6" w:rsidP="58DADFD6">
            <w:pPr>
              <w:jc w:val="center"/>
            </w:pPr>
            <w:r w:rsidRPr="58DADFD6">
              <w:rPr>
                <w:rFonts w:ascii="Roboto" w:eastAsia="Roboto" w:hAnsi="Roboto" w:cs="Roboto"/>
                <w:b/>
                <w:bCs/>
                <w:color w:val="212121"/>
                <w:sz w:val="21"/>
                <w:szCs w:val="21"/>
              </w:rPr>
              <w:t>to buy the ticket. For the business purpose many airline companies change prices according to the</w:t>
            </w:r>
          </w:p>
        </w:tc>
        <w:tc>
          <w:tcPr>
            <w:tcW w:w="346" w:type="dxa"/>
            <w:tcBorders>
              <w:top w:val="nil"/>
              <w:left w:val="nil"/>
              <w:bottom w:val="nil"/>
              <w:right w:val="nil"/>
            </w:tcBorders>
          </w:tcPr>
          <w:p w14:paraId="3F9F69FD" w14:textId="560E5E5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AE05A8C" w14:textId="190EE2C3"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45872267" w14:textId="09D179A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C81C038" w14:textId="691CE2A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ED50500" w14:textId="61056783"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C5FC50B" w14:textId="1BA7EB90"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3E2820C3" w14:textId="6CFA7690"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37EBD7EA" w14:textId="727724F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0C40CE1" w14:textId="3CA7C25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D7AB5B9" w14:textId="76009E77"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1C62DAE" w14:textId="58E7DD53"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5978420B" w14:textId="0A297928"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78B1FBA" w14:textId="358A487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9F516F9" w14:textId="1EB0E7F8"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F58E110" w14:textId="4BCBCF25"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67C4578C" w14:textId="73EBCE72"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1B7C75EC" w14:textId="79153929"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7B6EC8E1" w14:textId="7EAB0A43"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tcPr>
          <w:p w14:paraId="00F61E49" w14:textId="2ACF7331" w:rsidR="58DADFD6" w:rsidRDefault="58DADFD6" w:rsidP="58DADFD6">
            <w:pPr>
              <w:jc w:val="center"/>
            </w:pPr>
            <w:r w:rsidRPr="58DADFD6">
              <w:rPr>
                <w:rFonts w:ascii="Roboto" w:eastAsia="Roboto" w:hAnsi="Roboto" w:cs="Roboto"/>
                <w:b/>
                <w:bCs/>
                <w:color w:val="212121"/>
                <w:sz w:val="21"/>
                <w:szCs w:val="21"/>
              </w:rPr>
              <w:t>NaN</w:t>
            </w:r>
          </w:p>
        </w:tc>
        <w:tc>
          <w:tcPr>
            <w:tcW w:w="346" w:type="dxa"/>
            <w:tcBorders>
              <w:top w:val="nil"/>
              <w:left w:val="nil"/>
              <w:bottom w:val="nil"/>
              <w:right w:val="nil"/>
            </w:tcBorders>
            <w:vAlign w:val="center"/>
          </w:tcPr>
          <w:p w14:paraId="3D88A890" w14:textId="45FF18E9"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76F6551E" w14:textId="02667CEA" w:rsidR="58DADFD6" w:rsidRDefault="58DADFD6" w:rsidP="58DADFD6">
            <w:pPr>
              <w:jc w:val="right"/>
            </w:pPr>
            <w:r w:rsidRPr="58DADFD6">
              <w:rPr>
                <w:rFonts w:ascii="Roboto" w:eastAsia="Roboto" w:hAnsi="Roboto" w:cs="Roboto"/>
                <w:color w:val="212121"/>
                <w:sz w:val="21"/>
                <w:szCs w:val="21"/>
              </w:rPr>
              <w:t>NaN</w:t>
            </w:r>
          </w:p>
        </w:tc>
        <w:tc>
          <w:tcPr>
            <w:tcW w:w="346" w:type="dxa"/>
            <w:tcBorders>
              <w:top w:val="nil"/>
              <w:left w:val="nil"/>
              <w:bottom w:val="nil"/>
              <w:right w:val="nil"/>
            </w:tcBorders>
            <w:vAlign w:val="center"/>
          </w:tcPr>
          <w:p w14:paraId="5F315009" w14:textId="17F437D8" w:rsidR="58DADFD6" w:rsidRDefault="58DADFD6" w:rsidP="58DADFD6">
            <w:pPr>
              <w:jc w:val="right"/>
            </w:pPr>
            <w:r w:rsidRPr="58DADFD6">
              <w:rPr>
                <w:rFonts w:ascii="Roboto" w:eastAsia="Roboto" w:hAnsi="Roboto" w:cs="Roboto"/>
                <w:color w:val="212121"/>
                <w:sz w:val="21"/>
                <w:szCs w:val="21"/>
              </w:rPr>
              <w:t>NaN</w:t>
            </w:r>
          </w:p>
        </w:tc>
      </w:tr>
    </w:tbl>
    <w:p w14:paraId="6D110FDB" w14:textId="3DB3807B" w:rsidR="003C691D" w:rsidRPr="00664F96" w:rsidRDefault="58DADFD6" w:rsidP="58DADFD6">
      <w:pPr>
        <w:pStyle w:val="ListParagraph"/>
        <w:numPr>
          <w:ilvl w:val="0"/>
          <w:numId w:val="3"/>
        </w:numPr>
        <w:rPr>
          <w:b/>
          <w:bCs/>
          <w:color w:val="00B0F0"/>
        </w:rPr>
      </w:pPr>
      <w:r w:rsidRPr="58DADFD6">
        <w:rPr>
          <w:b/>
          <w:bCs/>
          <w:color w:val="00B0F0"/>
        </w:rPr>
        <w:t>DATA PREPAATION;</w:t>
      </w:r>
    </w:p>
    <w:p w14:paraId="23412B43" w14:textId="6DE11887" w:rsidR="003C691D" w:rsidRPr="00664F96" w:rsidRDefault="58DADFD6" w:rsidP="58DADFD6">
      <w:pPr>
        <w:rPr>
          <w:rFonts w:ascii="Consolas" w:eastAsia="Consolas" w:hAnsi="Consolas" w:cs="Consolas"/>
          <w:color w:val="212121"/>
          <w:sz w:val="20"/>
          <w:szCs w:val="20"/>
        </w:rPr>
      </w:pPr>
      <w:r w:rsidRPr="58DADFD6">
        <w:rPr>
          <w:rFonts w:ascii="Consolas" w:eastAsia="Consolas" w:hAnsi="Consolas" w:cs="Consolas"/>
          <w:color w:val="212121"/>
          <w:sz w:val="20"/>
          <w:szCs w:val="20"/>
        </w:rPr>
        <w:t>Handbook [nan]</w:t>
      </w:r>
      <w:r w:rsidR="00A73444">
        <w:br/>
      </w:r>
      <w:r w:rsidRPr="58DADFD6">
        <w:rPr>
          <w:rFonts w:ascii="Consolas" w:eastAsia="Consolas" w:hAnsi="Consolas" w:cs="Consolas"/>
          <w:color w:val="212121"/>
          <w:sz w:val="20"/>
          <w:szCs w:val="20"/>
        </w:rPr>
        <w:t>Unnamed: 1 [nan]</w:t>
      </w:r>
      <w:r w:rsidR="00A73444">
        <w:br/>
      </w:r>
      <w:r w:rsidRPr="58DADFD6">
        <w:rPr>
          <w:rFonts w:ascii="Consolas" w:eastAsia="Consolas" w:hAnsi="Consolas" w:cs="Consolas"/>
          <w:color w:val="212121"/>
          <w:sz w:val="20"/>
          <w:szCs w:val="20"/>
        </w:rPr>
        <w:t>SmartBridge Educational Services Pvt. Ltd. [nan]</w:t>
      </w:r>
      <w:r w:rsidR="00A73444">
        <w:br/>
      </w:r>
    </w:p>
    <w:p w14:paraId="4EB7B21D" w14:textId="7CA07511" w:rsidR="003C691D" w:rsidRPr="00664F96" w:rsidRDefault="58DADFD6" w:rsidP="58DADFD6">
      <w:pPr>
        <w:pStyle w:val="ListParagraph"/>
        <w:numPr>
          <w:ilvl w:val="0"/>
          <w:numId w:val="1"/>
        </w:numPr>
        <w:rPr>
          <w:rFonts w:ascii="Roboto" w:eastAsia="Roboto" w:hAnsi="Roboto" w:cs="Roboto"/>
          <w:color w:val="212121"/>
          <w:sz w:val="21"/>
          <w:szCs w:val="21"/>
        </w:rPr>
      </w:pPr>
      <w:r w:rsidRPr="58DADFD6">
        <w:rPr>
          <w:rFonts w:ascii="Roboto" w:eastAsia="Roboto" w:hAnsi="Roboto" w:cs="Roboto"/>
          <w:color w:val="212121"/>
          <w:sz w:val="21"/>
          <w:szCs w:val="21"/>
        </w:rPr>
        <w:t>DATA:</w:t>
      </w:r>
    </w:p>
    <w:p w14:paraId="32AC6093" w14:textId="355C74A5" w:rsidR="003C691D" w:rsidRPr="00664F96" w:rsidRDefault="58DADFD6" w:rsidP="58DADFD6">
      <w:pPr>
        <w:ind w:left="0"/>
        <w:rPr>
          <w:rFonts w:ascii="Roboto" w:eastAsia="Roboto" w:hAnsi="Roboto" w:cs="Roboto"/>
          <w:sz w:val="21"/>
          <w:szCs w:val="21"/>
        </w:rPr>
      </w:pPr>
      <w:r w:rsidRPr="58DADFD6">
        <w:rPr>
          <w:rFonts w:ascii="Roboto" w:eastAsia="Roboto" w:hAnsi="Roboto" w:cs="Roboto"/>
          <w:color w:val="212121"/>
          <w:sz w:val="21"/>
          <w:szCs w:val="21"/>
        </w:rPr>
        <w:t>&lt;class 'pandas.core.frame.DataFrame'&gt; MultiIndex: 250 entries, (nan, nan, nan, 'Optimizing', nan, nan, nan, nan, nan, 'Flight', nan, nan, nan, 'Booking', nan, nan, nan, nan, 'Decisions', nan, nan, nan) to ('Create document as per the template provided', nan, nan, nan, nan, nan, nan, nan, nan, nan, nan, nan, nan, nan, nan, nan, nan, nan, nan, nan, nan, nan) Data columns (total 3 columns): # Column Non-Null Count Dtype --- ------ -------------- ----- 0 Handbook 0 non-null float64 1 Unnamed: 1 0 non-null float64 2 SmartBridge Educational Services Pvt. Ltd. 0 non-null float64 dtypes: float64(3) memory usage: 21.8+ KB</w:t>
      </w:r>
    </w:p>
    <w:p w14:paraId="48008C06" w14:textId="11B9693F" w:rsidR="003C691D" w:rsidRPr="00664F96" w:rsidRDefault="58DADFD6" w:rsidP="58DADFD6">
      <w:pPr>
        <w:ind w:left="0"/>
        <w:rPr>
          <w:rFonts w:ascii="Roboto" w:eastAsia="Roboto" w:hAnsi="Roboto" w:cs="Roboto"/>
          <w:color w:val="212121"/>
          <w:sz w:val="21"/>
          <w:szCs w:val="21"/>
        </w:rPr>
      </w:pPr>
      <w:r w:rsidRPr="58DADFD6">
        <w:rPr>
          <w:rFonts w:ascii="Roboto" w:eastAsia="Roboto" w:hAnsi="Roboto" w:cs="Roboto"/>
          <w:color w:val="212121"/>
          <w:sz w:val="21"/>
          <w:szCs w:val="21"/>
        </w:rPr>
        <w:t>EXPLORATORY DATA ANALYSIS:</w:t>
      </w:r>
    </w:p>
    <w:p w14:paraId="3CC73594" w14:textId="6200AC1E" w:rsidR="003C691D" w:rsidRPr="00664F96" w:rsidRDefault="00A73444" w:rsidP="58DADFD6">
      <w:pPr>
        <w:ind w:left="0"/>
      </w:pPr>
      <w:r>
        <w:rPr>
          <w:noProof/>
        </w:rPr>
        <w:drawing>
          <wp:inline distT="0" distB="0" distL="0" distR="0" wp14:anchorId="3D45A1FB" wp14:editId="37B011E5">
            <wp:extent cx="1677591" cy="2334039"/>
            <wp:effectExtent l="0" t="0" r="0" b="0"/>
            <wp:docPr id="703748772" name="Picture 703748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7591" cy="2334039"/>
                    </a:xfrm>
                    <a:prstGeom prst="rect">
                      <a:avLst/>
                    </a:prstGeom>
                  </pic:spPr>
                </pic:pic>
              </a:graphicData>
            </a:graphic>
          </wp:inline>
        </w:drawing>
      </w:r>
    </w:p>
    <w:p w14:paraId="3B869A45" w14:textId="2B0D4F81" w:rsidR="003C691D" w:rsidRPr="00664F96" w:rsidRDefault="58DADFD6" w:rsidP="58DADFD6">
      <w:pPr>
        <w:ind w:left="0"/>
      </w:pPr>
      <w:r>
        <w:t>VISUAL ANALYSIS:</w:t>
      </w:r>
    </w:p>
    <w:p w14:paraId="3082822B" w14:textId="501ADC9C" w:rsidR="003C691D" w:rsidRPr="00664F96" w:rsidRDefault="00A73444" w:rsidP="58DADFD6">
      <w:pPr>
        <w:ind w:left="0"/>
      </w:pPr>
      <w:r>
        <w:rPr>
          <w:noProof/>
        </w:rPr>
        <w:drawing>
          <wp:inline distT="0" distB="0" distL="0" distR="0" wp14:anchorId="07F6C131" wp14:editId="6F98CB3D">
            <wp:extent cx="2562820" cy="2733675"/>
            <wp:effectExtent l="0" t="0" r="0" b="0"/>
            <wp:docPr id="932558838" name="Picture 93255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820" cy="2733675"/>
                    </a:xfrm>
                    <a:prstGeom prst="rect">
                      <a:avLst/>
                    </a:prstGeom>
                  </pic:spPr>
                </pic:pic>
              </a:graphicData>
            </a:graphic>
          </wp:inline>
        </w:drawing>
      </w:r>
    </w:p>
    <w:p w14:paraId="1C935141" w14:textId="054A3480" w:rsidR="003C691D" w:rsidRPr="00664F96" w:rsidRDefault="003C691D" w:rsidP="58DADFD6">
      <w:pPr>
        <w:ind w:left="0"/>
      </w:pPr>
    </w:p>
    <w:p w14:paraId="79792E77" w14:textId="3F94500B" w:rsidR="003C691D" w:rsidRPr="00664F96" w:rsidRDefault="00A73444" w:rsidP="58DADFD6">
      <w:pPr>
        <w:ind w:left="0"/>
      </w:pPr>
      <w:r>
        <w:rPr>
          <w:noProof/>
        </w:rPr>
        <w:drawing>
          <wp:inline distT="0" distB="0" distL="0" distR="0" wp14:anchorId="4EB14707" wp14:editId="0CDD7943">
            <wp:extent cx="2895600" cy="2636203"/>
            <wp:effectExtent l="0" t="0" r="0" b="0"/>
            <wp:docPr id="580500424" name="Picture 58050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5600" cy="2636203"/>
                    </a:xfrm>
                    <a:prstGeom prst="rect">
                      <a:avLst/>
                    </a:prstGeom>
                  </pic:spPr>
                </pic:pic>
              </a:graphicData>
            </a:graphic>
          </wp:inline>
        </w:drawing>
      </w:r>
    </w:p>
    <w:p w14:paraId="5AA3F7E5" w14:textId="29573E34" w:rsidR="003C691D" w:rsidRPr="00664F96" w:rsidRDefault="00A73444" w:rsidP="58DADFD6">
      <w:pPr>
        <w:ind w:left="0"/>
      </w:pPr>
      <w:r>
        <w:rPr>
          <w:noProof/>
        </w:rPr>
        <w:drawing>
          <wp:inline distT="0" distB="0" distL="0" distR="0" wp14:anchorId="3F40ECF6" wp14:editId="01DDF2A9">
            <wp:extent cx="3000375" cy="2381548"/>
            <wp:effectExtent l="0" t="0" r="0" b="0"/>
            <wp:docPr id="962563381" name="Picture 96256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00375" cy="2381548"/>
                    </a:xfrm>
                    <a:prstGeom prst="rect">
                      <a:avLst/>
                    </a:prstGeom>
                  </pic:spPr>
                </pic:pic>
              </a:graphicData>
            </a:graphic>
          </wp:inline>
        </w:drawing>
      </w:r>
    </w:p>
    <w:p w14:paraId="5BD6E6FA" w14:textId="3312C2C5" w:rsidR="003C691D" w:rsidRPr="00664F96" w:rsidRDefault="00A73444" w:rsidP="58DADFD6">
      <w:pPr>
        <w:ind w:left="0"/>
      </w:pPr>
      <w:r>
        <w:rPr>
          <w:noProof/>
        </w:rPr>
        <w:drawing>
          <wp:inline distT="0" distB="0" distL="0" distR="0" wp14:anchorId="4E9B86E0" wp14:editId="1926A0EA">
            <wp:extent cx="2495550" cy="2581604"/>
            <wp:effectExtent l="0" t="0" r="0" b="0"/>
            <wp:docPr id="706293880" name="Picture 706293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5550" cy="2581604"/>
                    </a:xfrm>
                    <a:prstGeom prst="rect">
                      <a:avLst/>
                    </a:prstGeom>
                  </pic:spPr>
                </pic:pic>
              </a:graphicData>
            </a:graphic>
          </wp:inline>
        </w:drawing>
      </w:r>
    </w:p>
    <w:p w14:paraId="12EA0A18" w14:textId="675E9A89" w:rsidR="003C691D" w:rsidRPr="00664F96" w:rsidRDefault="00A73444" w:rsidP="58DADFD6">
      <w:pPr>
        <w:ind w:left="0"/>
      </w:pPr>
      <w:r>
        <w:rPr>
          <w:noProof/>
        </w:rPr>
        <w:drawing>
          <wp:inline distT="0" distB="0" distL="0" distR="0" wp14:anchorId="1C124A83" wp14:editId="078B3F28">
            <wp:extent cx="2676525" cy="2319655"/>
            <wp:effectExtent l="0" t="0" r="0" b="0"/>
            <wp:docPr id="2087938735" name="Picture 2087938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6525" cy="2319655"/>
                    </a:xfrm>
                    <a:prstGeom prst="rect">
                      <a:avLst/>
                    </a:prstGeom>
                  </pic:spPr>
                </pic:pic>
              </a:graphicData>
            </a:graphic>
          </wp:inline>
        </w:drawing>
      </w:r>
    </w:p>
    <w:p w14:paraId="7E1B6A0D" w14:textId="5E6FC29F" w:rsidR="003C691D" w:rsidRPr="00664F96" w:rsidRDefault="003C691D" w:rsidP="58DADFD6">
      <w:pPr>
        <w:ind w:left="0"/>
      </w:pPr>
    </w:p>
    <w:p w14:paraId="5D16711F" w14:textId="4C00C4D0" w:rsidR="003C691D" w:rsidRPr="00664F96" w:rsidRDefault="00A73444" w:rsidP="58DADFD6">
      <w:pPr>
        <w:ind w:left="0"/>
      </w:pPr>
      <w:r>
        <w:rPr>
          <w:noProof/>
        </w:rPr>
        <w:drawing>
          <wp:inline distT="0" distB="0" distL="0" distR="0" wp14:anchorId="035C27DF" wp14:editId="40C6E528">
            <wp:extent cx="3267075" cy="2246114"/>
            <wp:effectExtent l="0" t="0" r="0" b="0"/>
            <wp:docPr id="46773308" name="Picture 4677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67075" cy="2246114"/>
                    </a:xfrm>
                    <a:prstGeom prst="rect">
                      <a:avLst/>
                    </a:prstGeom>
                  </pic:spPr>
                </pic:pic>
              </a:graphicData>
            </a:graphic>
          </wp:inline>
        </w:drawing>
      </w:r>
    </w:p>
    <w:p w14:paraId="6E0F0884" w14:textId="78197AC7" w:rsidR="003C691D" w:rsidRPr="00664F96" w:rsidRDefault="58DADFD6" w:rsidP="58DADFD6">
      <w:pPr>
        <w:ind w:left="0"/>
        <w:rPr>
          <w:rFonts w:ascii="Roboto" w:eastAsia="Roboto" w:hAnsi="Roboto" w:cs="Roboto"/>
          <w:color w:val="212121"/>
          <w:sz w:val="21"/>
          <w:szCs w:val="21"/>
        </w:rPr>
      </w:pPr>
      <w:r w:rsidRPr="58DADFD6">
        <w:rPr>
          <w:rFonts w:ascii="Roboto" w:eastAsia="Roboto" w:hAnsi="Roboto" w:cs="Roboto"/>
          <w:color w:val="212121"/>
          <w:sz w:val="21"/>
          <w:szCs w:val="21"/>
        </w:rPr>
        <w:t>HEAT MAP:</w:t>
      </w:r>
    </w:p>
    <w:p w14:paraId="625909BC" w14:textId="2346A20A" w:rsidR="003C691D" w:rsidRPr="00664F96" w:rsidRDefault="00A73444" w:rsidP="58DADFD6">
      <w:pPr>
        <w:ind w:left="0"/>
        <w:rPr>
          <w:rFonts w:ascii="Roboto" w:eastAsia="Roboto" w:hAnsi="Roboto" w:cs="Roboto"/>
          <w:color w:val="212121"/>
          <w:sz w:val="21"/>
          <w:szCs w:val="21"/>
        </w:rPr>
      </w:pPr>
      <w:r>
        <w:rPr>
          <w:noProof/>
        </w:rPr>
        <w:drawing>
          <wp:inline distT="0" distB="0" distL="0" distR="0" wp14:anchorId="6B2F3D47" wp14:editId="231F6E94">
            <wp:extent cx="2590800" cy="1910715"/>
            <wp:effectExtent l="0" t="0" r="0" b="0"/>
            <wp:docPr id="312103911" name="Picture 31210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90800" cy="1910715"/>
                    </a:xfrm>
                    <a:prstGeom prst="rect">
                      <a:avLst/>
                    </a:prstGeom>
                  </pic:spPr>
                </pic:pic>
              </a:graphicData>
            </a:graphic>
          </wp:inline>
        </w:drawing>
      </w:r>
    </w:p>
    <w:p w14:paraId="4D0DDE6A" w14:textId="650F8118" w:rsidR="003C691D" w:rsidRPr="00664F96" w:rsidRDefault="003C691D" w:rsidP="58DADFD6">
      <w:pPr>
        <w:ind w:left="0"/>
        <w:rPr>
          <w:rFonts w:ascii="Roboto" w:eastAsia="Roboto" w:hAnsi="Roboto" w:cs="Roboto"/>
          <w:color w:val="212121"/>
          <w:sz w:val="21"/>
          <w:szCs w:val="21"/>
        </w:rPr>
      </w:pPr>
    </w:p>
    <w:p w14:paraId="557435B0" w14:textId="1C201C96" w:rsidR="003C691D" w:rsidRPr="00664F96" w:rsidRDefault="58DADFD6" w:rsidP="58DADFD6">
      <w:pPr>
        <w:ind w:left="0"/>
        <w:rPr>
          <w:rFonts w:ascii="Roboto" w:eastAsia="Roboto" w:hAnsi="Roboto" w:cs="Roboto"/>
          <w:color w:val="212121"/>
          <w:sz w:val="21"/>
          <w:szCs w:val="21"/>
        </w:rPr>
      </w:pPr>
      <w:r w:rsidRPr="58DADFD6">
        <w:rPr>
          <w:rFonts w:ascii="Roboto" w:eastAsia="Roboto" w:hAnsi="Roboto" w:cs="Roboto"/>
          <w:color w:val="212121"/>
          <w:sz w:val="21"/>
          <w:szCs w:val="21"/>
        </w:rPr>
        <w:t>OUTLIER:</w:t>
      </w:r>
    </w:p>
    <w:p w14:paraId="5B480A8B" w14:textId="2F99051C" w:rsidR="003C691D" w:rsidRPr="00664F96" w:rsidRDefault="00A73444" w:rsidP="58DADFD6">
      <w:pPr>
        <w:ind w:left="0"/>
        <w:rPr>
          <w:rFonts w:ascii="Roboto" w:eastAsia="Roboto" w:hAnsi="Roboto" w:cs="Roboto"/>
          <w:color w:val="212121"/>
          <w:sz w:val="21"/>
          <w:szCs w:val="21"/>
        </w:rPr>
      </w:pPr>
      <w:r>
        <w:rPr>
          <w:noProof/>
        </w:rPr>
        <w:drawing>
          <wp:inline distT="0" distB="0" distL="0" distR="0" wp14:anchorId="49812E1F" wp14:editId="6107170A">
            <wp:extent cx="2790825" cy="2482671"/>
            <wp:effectExtent l="0" t="0" r="0" b="0"/>
            <wp:docPr id="910498591" name="Picture 91049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90825" cy="2482671"/>
                    </a:xfrm>
                    <a:prstGeom prst="rect">
                      <a:avLst/>
                    </a:prstGeom>
                  </pic:spPr>
                </pic:pic>
              </a:graphicData>
            </a:graphic>
          </wp:inline>
        </w:drawing>
      </w:r>
    </w:p>
    <w:p w14:paraId="2144AE74" w14:textId="14B15118" w:rsidR="003C691D" w:rsidRPr="00664F96" w:rsidRDefault="003C691D" w:rsidP="58DADFD6">
      <w:pPr>
        <w:ind w:left="0"/>
        <w:rPr>
          <w:rFonts w:ascii="Roboto" w:eastAsia="Roboto" w:hAnsi="Roboto" w:cs="Roboto"/>
          <w:color w:val="212121"/>
          <w:sz w:val="21"/>
          <w:szCs w:val="21"/>
        </w:rPr>
      </w:pPr>
    </w:p>
    <w:p w14:paraId="6A7C2C8D" w14:textId="7EB10644" w:rsidR="003C691D" w:rsidRPr="00664F96" w:rsidRDefault="003C691D" w:rsidP="58DADFD6">
      <w:pPr>
        <w:ind w:left="0"/>
        <w:rPr>
          <w:rFonts w:ascii="Roboto" w:eastAsia="Roboto" w:hAnsi="Roboto" w:cs="Roboto"/>
          <w:color w:val="212121"/>
          <w:sz w:val="21"/>
          <w:szCs w:val="21"/>
        </w:rPr>
      </w:pPr>
    </w:p>
    <w:p w14:paraId="2C343273" w14:textId="1D332A1F" w:rsidR="003C691D" w:rsidRPr="00664F96" w:rsidRDefault="003C691D" w:rsidP="58DADFD6">
      <w:pPr>
        <w:ind w:left="0"/>
        <w:rPr>
          <w:rFonts w:ascii="Roboto" w:eastAsia="Roboto" w:hAnsi="Roboto" w:cs="Roboto"/>
          <w:color w:val="212121"/>
          <w:sz w:val="21"/>
          <w:szCs w:val="21"/>
        </w:rPr>
      </w:pPr>
    </w:p>
    <w:p w14:paraId="06775EBF" w14:textId="5208A6BD" w:rsidR="003C691D" w:rsidRPr="00664F96" w:rsidRDefault="003C691D" w:rsidP="58DADFD6">
      <w:pPr>
        <w:ind w:left="0"/>
        <w:rPr>
          <w:rFonts w:ascii="Roboto" w:eastAsia="Roboto" w:hAnsi="Roboto" w:cs="Roboto"/>
          <w:color w:val="212121"/>
          <w:sz w:val="21"/>
          <w:szCs w:val="21"/>
        </w:rPr>
      </w:pPr>
    </w:p>
    <w:p w14:paraId="75BE35BD" w14:textId="4880907A" w:rsidR="003C691D" w:rsidRPr="00664F96" w:rsidRDefault="003C691D" w:rsidP="58DADFD6">
      <w:pPr>
        <w:ind w:left="0"/>
      </w:pPr>
    </w:p>
    <w:p w14:paraId="7DF620EE" w14:textId="11847597" w:rsidR="003521E7" w:rsidRDefault="00A73444" w:rsidP="62239636">
      <w:pPr>
        <w:ind w:left="0"/>
        <w:rPr>
          <w:color w:val="00B050"/>
        </w:rPr>
      </w:pPr>
      <w:r>
        <w:br/>
      </w:r>
      <w:r w:rsidR="62239636" w:rsidRPr="62239636">
        <w:rPr>
          <w:color w:val="00B050"/>
        </w:rPr>
        <w:t xml:space="preserve">                                                2.ADVANTAGES &amp; DISADVANTAGES</w:t>
      </w:r>
    </w:p>
    <w:p w14:paraId="5DBEB0E3" w14:textId="346DB7FE" w:rsidR="006D17F9" w:rsidRDefault="006D4507" w:rsidP="00207CFB">
      <w:pPr>
        <w:pStyle w:val="Heading1"/>
        <w:numPr>
          <w:ilvl w:val="0"/>
          <w:numId w:val="0"/>
        </w:numPr>
        <w:ind w:left="360"/>
        <w:rPr>
          <w:color w:val="00B0F0"/>
        </w:rPr>
      </w:pPr>
      <w:r>
        <w:rPr>
          <w:color w:val="00B0F0"/>
        </w:rPr>
        <w:t xml:space="preserve">ADVANTAGES </w:t>
      </w:r>
      <w:r w:rsidR="005C658B">
        <w:rPr>
          <w:color w:val="00B0F0"/>
        </w:rPr>
        <w:t>:</w:t>
      </w:r>
    </w:p>
    <w:p w14:paraId="2D7375A0" w14:textId="00FE3462" w:rsidR="00922553" w:rsidRDefault="00922553" w:rsidP="008E4468">
      <w:pPr>
        <w:pStyle w:val="Heading1"/>
        <w:numPr>
          <w:ilvl w:val="0"/>
          <w:numId w:val="16"/>
        </w:numPr>
        <w:rPr>
          <w:color w:val="C00000"/>
        </w:rPr>
      </w:pPr>
      <w:r>
        <w:rPr>
          <w:color w:val="C00000"/>
        </w:rPr>
        <w:t>Easy to book tickets</w:t>
      </w:r>
    </w:p>
    <w:p w14:paraId="41745018" w14:textId="77777777" w:rsidR="00922553" w:rsidRDefault="00922553" w:rsidP="008E4468">
      <w:pPr>
        <w:pStyle w:val="Heading1"/>
        <w:numPr>
          <w:ilvl w:val="0"/>
          <w:numId w:val="16"/>
        </w:numPr>
        <w:rPr>
          <w:color w:val="C00000"/>
        </w:rPr>
      </w:pPr>
      <w:r>
        <w:rPr>
          <w:color w:val="C00000"/>
        </w:rPr>
        <w:t>Saves time and money</w:t>
      </w:r>
    </w:p>
    <w:p w14:paraId="263181CF" w14:textId="15A1888B" w:rsidR="00922553" w:rsidRDefault="58DADFD6" w:rsidP="008E4468">
      <w:pPr>
        <w:pStyle w:val="Heading1"/>
        <w:numPr>
          <w:ilvl w:val="0"/>
          <w:numId w:val="16"/>
        </w:numPr>
        <w:rPr>
          <w:color w:val="C00000"/>
        </w:rPr>
      </w:pPr>
      <w:r w:rsidRPr="58DADFD6">
        <w:rPr>
          <w:color w:val="C00000"/>
        </w:rPr>
        <w:t>Provides evEN information about flight</w:t>
      </w:r>
    </w:p>
    <w:p w14:paraId="544DBAEA" w14:textId="77777777" w:rsidR="00922553" w:rsidRDefault="00922553" w:rsidP="008E4468">
      <w:pPr>
        <w:pStyle w:val="Heading1"/>
        <w:numPr>
          <w:ilvl w:val="0"/>
          <w:numId w:val="16"/>
        </w:numPr>
        <w:rPr>
          <w:color w:val="C00000"/>
        </w:rPr>
      </w:pPr>
      <w:r>
        <w:rPr>
          <w:color w:val="C00000"/>
        </w:rPr>
        <w:t>24/7 customer support through chat and calls</w:t>
      </w:r>
    </w:p>
    <w:p w14:paraId="080B2CC6" w14:textId="77777777" w:rsidR="00483D4C" w:rsidRDefault="00922553" w:rsidP="00483D4C">
      <w:pPr>
        <w:pStyle w:val="Heading1"/>
        <w:numPr>
          <w:ilvl w:val="0"/>
          <w:numId w:val="16"/>
        </w:numPr>
        <w:rPr>
          <w:color w:val="C00000"/>
        </w:rPr>
      </w:pPr>
      <w:r>
        <w:rPr>
          <w:color w:val="C00000"/>
        </w:rPr>
        <w:t xml:space="preserve">Mobile </w:t>
      </w:r>
      <w:r w:rsidR="00472E12">
        <w:rPr>
          <w:color w:val="C00000"/>
        </w:rPr>
        <w:t>AVAILABILITY:</w:t>
      </w:r>
    </w:p>
    <w:p w14:paraId="4274FC53" w14:textId="77777777" w:rsidR="00483D4C" w:rsidRDefault="00922553" w:rsidP="00483D4C">
      <w:pPr>
        <w:pStyle w:val="Heading1"/>
        <w:numPr>
          <w:ilvl w:val="0"/>
          <w:numId w:val="16"/>
        </w:numPr>
        <w:rPr>
          <w:color w:val="C00000"/>
        </w:rPr>
      </w:pPr>
      <w:r w:rsidRPr="00483D4C">
        <w:rPr>
          <w:color w:val="C00000"/>
        </w:rPr>
        <w:t>Send automated tickets to the customer by mail</w:t>
      </w:r>
    </w:p>
    <w:p w14:paraId="78FBBC03" w14:textId="77777777" w:rsidR="00483D4C" w:rsidRDefault="00922553" w:rsidP="00483D4C">
      <w:pPr>
        <w:pStyle w:val="Heading1"/>
        <w:numPr>
          <w:ilvl w:val="0"/>
          <w:numId w:val="16"/>
        </w:numPr>
        <w:rPr>
          <w:color w:val="C00000"/>
        </w:rPr>
      </w:pPr>
      <w:r w:rsidRPr="00483D4C">
        <w:rPr>
          <w:color w:val="C00000"/>
        </w:rPr>
        <w:t>Easy Refund Policies</w:t>
      </w:r>
    </w:p>
    <w:p w14:paraId="4D463A67" w14:textId="7591E499" w:rsidR="00922553" w:rsidRPr="00483D4C" w:rsidRDefault="00922553" w:rsidP="00483D4C">
      <w:pPr>
        <w:pStyle w:val="Heading1"/>
        <w:numPr>
          <w:ilvl w:val="0"/>
          <w:numId w:val="16"/>
        </w:numPr>
        <w:rPr>
          <w:color w:val="C00000"/>
        </w:rPr>
      </w:pPr>
      <w:r w:rsidRPr="00483D4C">
        <w:rPr>
          <w:color w:val="C00000"/>
        </w:rPr>
        <w:t>Available for both Domestic and International Airlines</w:t>
      </w:r>
    </w:p>
    <w:p w14:paraId="6756EAC4" w14:textId="1A3B569D" w:rsidR="006D17F9" w:rsidRPr="00974026" w:rsidRDefault="006D17F9" w:rsidP="00207CFB">
      <w:pPr>
        <w:pStyle w:val="Heading1"/>
        <w:numPr>
          <w:ilvl w:val="0"/>
          <w:numId w:val="0"/>
        </w:numPr>
        <w:ind w:left="360"/>
        <w:rPr>
          <w:color w:val="C00000"/>
        </w:rPr>
      </w:pPr>
    </w:p>
    <w:p w14:paraId="0C794037" w14:textId="1D9A0280" w:rsidR="006D17F9" w:rsidRPr="004B2782" w:rsidRDefault="00BF3E24" w:rsidP="00207CFB">
      <w:pPr>
        <w:pStyle w:val="Heading1"/>
        <w:numPr>
          <w:ilvl w:val="0"/>
          <w:numId w:val="0"/>
        </w:numPr>
        <w:ind w:left="360"/>
        <w:rPr>
          <w:color w:val="00B0F0"/>
        </w:rPr>
      </w:pPr>
      <w:r>
        <w:rPr>
          <w:color w:val="00B0F0"/>
        </w:rPr>
        <w:t xml:space="preserve">Disadvantages </w:t>
      </w:r>
      <w:r w:rsidR="00483D4C">
        <w:rPr>
          <w:color w:val="00B0F0"/>
        </w:rPr>
        <w:t>:</w:t>
      </w:r>
    </w:p>
    <w:p w14:paraId="19198609" w14:textId="1D2B4A0D" w:rsidR="00BE2F42" w:rsidRDefault="33184EEF" w:rsidP="00BE2F42">
      <w:pPr>
        <w:pStyle w:val="Heading4"/>
      </w:pPr>
      <w:r>
        <w:t>YOU NEED INTERNET ACCESS:</w:t>
      </w:r>
    </w:p>
    <w:p w14:paraId="0337B8F3" w14:textId="1FDC8B95" w:rsidR="00BE2F42" w:rsidRDefault="33184EEF" w:rsidP="0021564A">
      <w:pPr>
        <w:pStyle w:val="Heading1"/>
        <w:numPr>
          <w:ilvl w:val="0"/>
          <w:numId w:val="0"/>
        </w:numPr>
        <w:rPr>
          <w:color w:val="C00000"/>
        </w:rPr>
      </w:pPr>
      <w:r w:rsidRPr="33184EEF">
        <w:rPr>
          <w:color w:val="C00000"/>
        </w:rPr>
        <w:t>If you run tours and activities in remote areas where you aren’t able to get on the Internet, online booking might not be for you. You’ll NEED RELIABLE INTERNET ACCESS TO CHECK YOUR RESERVATIONS AND TO ADD BOOKINGS THAT ARE MADE ONLINE. THE GOOD NEWS FOR PEEK PRO USERS IS THAT OUR MOBILE APPS WORK OFFLINE. THIS MEANS THAT YOU CAN CONNECT TO THE INTERNET, sync your bookings, and go to areas with bad reception. In those areas, it doesn’t even matter if your internet cuts out – the Peek Pro apps will work.</w:t>
      </w:r>
    </w:p>
    <w:p w14:paraId="0BBF062A" w14:textId="77777777" w:rsidR="00BE2F42" w:rsidRDefault="00BE2F42" w:rsidP="0021564A">
      <w:pPr>
        <w:pStyle w:val="Heading1"/>
        <w:numPr>
          <w:ilvl w:val="0"/>
          <w:numId w:val="0"/>
        </w:numPr>
        <w:rPr>
          <w:color w:val="C00000"/>
        </w:rPr>
      </w:pPr>
    </w:p>
    <w:p w14:paraId="3A5C4277" w14:textId="590C0966" w:rsidR="00BE2F42" w:rsidRDefault="33184EEF" w:rsidP="00BE2F42">
      <w:pPr>
        <w:pStyle w:val="Heading4"/>
      </w:pPr>
      <w:r>
        <w:t>YOU NEED TO BE READY FOR AN INFLUX OF NEW CUSTOMERS:</w:t>
      </w:r>
    </w:p>
    <w:p w14:paraId="006EAB76" w14:textId="431BB037" w:rsidR="00BE2F42" w:rsidRDefault="00BE2F42" w:rsidP="0021564A">
      <w:pPr>
        <w:pStyle w:val="Heading1"/>
        <w:numPr>
          <w:ilvl w:val="0"/>
          <w:numId w:val="0"/>
        </w:numPr>
        <w:rPr>
          <w:color w:val="C00000"/>
        </w:rPr>
      </w:pPr>
      <w:r>
        <w:rPr>
          <w:color w:val="C00000"/>
        </w:rPr>
        <w:t>Online booking software is a great way to attract new customers, many of whom prefer booking online from their computers and mobile devices. However, if you’re running a small operation without enough staff members or resources to expand your activities, growing too quickly may pose a challenge.</w:t>
      </w:r>
    </w:p>
    <w:p w14:paraId="30B48910" w14:textId="77777777" w:rsidR="00BE2F42" w:rsidRDefault="00BE2F42" w:rsidP="0021564A">
      <w:pPr>
        <w:pStyle w:val="Heading1"/>
        <w:numPr>
          <w:ilvl w:val="0"/>
          <w:numId w:val="0"/>
        </w:numPr>
        <w:rPr>
          <w:color w:val="C00000"/>
        </w:rPr>
      </w:pPr>
    </w:p>
    <w:p w14:paraId="18FAF153" w14:textId="5C8113AE" w:rsidR="00BE2F42" w:rsidRDefault="62239636" w:rsidP="62239636">
      <w:pPr>
        <w:pStyle w:val="Heading1"/>
        <w:numPr>
          <w:ilvl w:val="0"/>
          <w:numId w:val="0"/>
        </w:numPr>
      </w:pPr>
      <w:r>
        <w:t>3.</w:t>
      </w:r>
      <w:r w:rsidR="58DADFD6">
        <w:t>Not all online booking systems are created equal.</w:t>
      </w:r>
    </w:p>
    <w:p w14:paraId="6E08B934" w14:textId="01C421AE" w:rsidR="00BE2F42" w:rsidRDefault="00BE2F42" w:rsidP="0021564A">
      <w:pPr>
        <w:pStyle w:val="Heading1"/>
        <w:numPr>
          <w:ilvl w:val="0"/>
          <w:numId w:val="0"/>
        </w:numPr>
        <w:rPr>
          <w:color w:val="C00000"/>
        </w:rPr>
      </w:pPr>
      <w:r>
        <w:rPr>
          <w:color w:val="C00000"/>
        </w:rPr>
        <w:t>If you choose a provider that offers poor customer service or only a few features, an online solution might be frustrating — especially when you’re ready to grow your business. It’s important to do your homework upfront and choose an online booking system that is committed to supporting you and your business for the long haul.</w:t>
      </w:r>
    </w:p>
    <w:p w14:paraId="5FB6035A" w14:textId="77777777" w:rsidR="00BE2F42" w:rsidRDefault="00BE2F42" w:rsidP="0021564A">
      <w:pPr>
        <w:pStyle w:val="Heading1"/>
        <w:numPr>
          <w:ilvl w:val="0"/>
          <w:numId w:val="0"/>
        </w:numPr>
        <w:rPr>
          <w:color w:val="C00000"/>
        </w:rPr>
      </w:pPr>
    </w:p>
    <w:p w14:paraId="64AB74BA" w14:textId="39A4525E" w:rsidR="00BE2F42" w:rsidRDefault="62239636" w:rsidP="62239636">
      <w:pPr>
        <w:pStyle w:val="Heading1"/>
        <w:numPr>
          <w:ilvl w:val="0"/>
          <w:numId w:val="0"/>
        </w:numPr>
      </w:pPr>
      <w:r>
        <w:t>4.</w:t>
      </w:r>
      <w:r w:rsidR="58DADFD6">
        <w:t xml:space="preserve">Avoid booking systems that don’t bring you new </w:t>
      </w:r>
      <w:r>
        <w:t>QUALITY CUSTOMERS</w:t>
      </w:r>
      <w:r w:rsidR="58DADFD6">
        <w:t>.</w:t>
      </w:r>
    </w:p>
    <w:p w14:paraId="0017E52D" w14:textId="22322344" w:rsidR="000C2D14" w:rsidRPr="009A78E6" w:rsidRDefault="33184EEF" w:rsidP="009744DC">
      <w:pPr>
        <w:pStyle w:val="Heading1"/>
        <w:numPr>
          <w:ilvl w:val="0"/>
          <w:numId w:val="0"/>
        </w:numPr>
        <w:rPr>
          <w:color w:val="C00000"/>
        </w:rPr>
      </w:pPr>
      <w:r w:rsidRPr="33184EEF">
        <w:rPr>
          <w:color w:val="C00000"/>
        </w:rPr>
        <w:t>If you’re going to invest in a new technology platform and take the time to train your staff, we recommend you choose a booking system that fits allof your business needs — including bringing you a stream of new, high-quality customers. Some booking systems include distribution channels, but they may not attract quality customers who will give you great reviews and refer your business to friends. Make sure you do your research to find a booking system that guarantees a consistent stream of quality CUSTOMERS.</w:t>
      </w:r>
    </w:p>
    <w:p w14:paraId="52D131C6" w14:textId="3BDBCF4C" w:rsidR="00D63039" w:rsidRPr="000A454B" w:rsidRDefault="62239636" w:rsidP="62239636">
      <w:pPr>
        <w:pStyle w:val="Heading1"/>
        <w:numPr>
          <w:ilvl w:val="0"/>
          <w:numId w:val="0"/>
        </w:numPr>
        <w:ind w:left="360"/>
        <w:rPr>
          <w:color w:val="00B050"/>
        </w:rPr>
      </w:pPr>
      <w:r w:rsidRPr="62239636">
        <w:rPr>
          <w:color w:val="00B050"/>
        </w:rPr>
        <w:t xml:space="preserve">                                  5.APPLICATION:</w:t>
      </w:r>
    </w:p>
    <w:p w14:paraId="1B776313" w14:textId="36C22357" w:rsidR="00D63039" w:rsidRPr="000A454B" w:rsidRDefault="62239636" w:rsidP="62239636">
      <w:pPr>
        <w:pStyle w:val="Heading1"/>
        <w:spacing w:before="120"/>
        <w:rPr>
          <w:color w:val="00B050"/>
        </w:rPr>
      </w:pPr>
      <w:r w:rsidRPr="62239636">
        <w:rPr>
          <w:color w:val="00B050"/>
        </w:rPr>
        <w:t>Skyscanner</w:t>
      </w:r>
    </w:p>
    <w:p w14:paraId="01BFDD4B" w14:textId="0E1AC0AF" w:rsidR="00D63039" w:rsidRPr="000A454B" w:rsidRDefault="62239636" w:rsidP="62239636">
      <w:pPr>
        <w:pStyle w:val="Heading1"/>
        <w:spacing w:before="120"/>
        <w:rPr>
          <w:rFonts w:ascii="Cambria" w:eastAsia="Cambria" w:hAnsi="Cambria"/>
        </w:rPr>
      </w:pPr>
      <w:r w:rsidRPr="62239636">
        <w:rPr>
          <w:rFonts w:ascii="Cambria" w:eastAsia="Cambria" w:hAnsi="Cambria"/>
        </w:rPr>
        <w:t>Hopper</w:t>
      </w:r>
    </w:p>
    <w:p w14:paraId="09D7AB36" w14:textId="0E403DC1" w:rsidR="00D63039" w:rsidRPr="000A454B" w:rsidRDefault="62239636" w:rsidP="62239636">
      <w:pPr>
        <w:pStyle w:val="Heading1"/>
        <w:spacing w:before="120"/>
        <w:rPr>
          <w:rFonts w:ascii="Cambria" w:eastAsia="Cambria" w:hAnsi="Cambria"/>
        </w:rPr>
      </w:pPr>
      <w:r w:rsidRPr="62239636">
        <w:rPr>
          <w:rFonts w:ascii="Cambria" w:eastAsia="Cambria" w:hAnsi="Cambria"/>
        </w:rPr>
        <w:t>Kiwi</w:t>
      </w:r>
    </w:p>
    <w:p w14:paraId="1A82B3D0" w14:textId="7602E402" w:rsidR="00D63039" w:rsidRPr="000A454B" w:rsidRDefault="62239636" w:rsidP="62239636">
      <w:pPr>
        <w:pStyle w:val="Heading1"/>
        <w:spacing w:before="120"/>
        <w:rPr>
          <w:rFonts w:ascii="Cambria" w:eastAsia="Cambria" w:hAnsi="Cambria"/>
        </w:rPr>
      </w:pPr>
      <w:r w:rsidRPr="62239636">
        <w:rPr>
          <w:rFonts w:ascii="Cambria" w:eastAsia="Cambria" w:hAnsi="Cambria"/>
        </w:rPr>
        <w:t>Momondo</w:t>
      </w:r>
    </w:p>
    <w:p w14:paraId="12EF58FA" w14:textId="1DAD58E9" w:rsidR="00D63039" w:rsidRPr="000A454B" w:rsidRDefault="62239636" w:rsidP="62239636">
      <w:pPr>
        <w:pStyle w:val="Heading1"/>
        <w:spacing w:before="120"/>
        <w:rPr>
          <w:rFonts w:ascii="Cambria" w:eastAsia="Cambria" w:hAnsi="Cambria"/>
        </w:rPr>
      </w:pPr>
      <w:r w:rsidRPr="62239636">
        <w:rPr>
          <w:rFonts w:ascii="Cambria" w:eastAsia="Cambria" w:hAnsi="Cambria"/>
        </w:rPr>
        <w:t>Kayak</w:t>
      </w:r>
    </w:p>
    <w:p w14:paraId="3885ADB4" w14:textId="682E77C6" w:rsidR="00D63039" w:rsidRPr="000A454B" w:rsidRDefault="62239636" w:rsidP="62239636">
      <w:pPr>
        <w:pStyle w:val="Heading1"/>
        <w:spacing w:before="120"/>
        <w:rPr>
          <w:rFonts w:ascii="Cambria" w:eastAsia="Cambria" w:hAnsi="Cambria"/>
        </w:rPr>
      </w:pPr>
      <w:r w:rsidRPr="62239636">
        <w:rPr>
          <w:rFonts w:ascii="Cambria" w:eastAsia="Cambria" w:hAnsi="Cambria"/>
        </w:rPr>
        <w:t>Google flights</w:t>
      </w:r>
    </w:p>
    <w:p w14:paraId="1EDF0267" w14:textId="0E4F0842" w:rsidR="00D63039" w:rsidRPr="000A454B" w:rsidRDefault="62239636" w:rsidP="62239636">
      <w:pPr>
        <w:pStyle w:val="Heading1"/>
        <w:spacing w:before="120"/>
        <w:rPr>
          <w:rFonts w:ascii="Cambria" w:eastAsia="Cambria" w:hAnsi="Cambria"/>
        </w:rPr>
      </w:pPr>
      <w:r w:rsidRPr="62239636">
        <w:rPr>
          <w:rFonts w:ascii="Cambria" w:eastAsia="Cambria" w:hAnsi="Cambria"/>
        </w:rPr>
        <w:t>Priceline</w:t>
      </w:r>
    </w:p>
    <w:p w14:paraId="121E7E98" w14:textId="20C5D796" w:rsidR="00D63039" w:rsidRPr="000A454B" w:rsidRDefault="62239636" w:rsidP="62239636">
      <w:pPr>
        <w:pStyle w:val="Heading1"/>
        <w:spacing w:before="120"/>
        <w:rPr>
          <w:rFonts w:ascii="Cambria" w:eastAsia="Cambria" w:hAnsi="Cambria"/>
        </w:rPr>
      </w:pPr>
      <w:r w:rsidRPr="62239636">
        <w:rPr>
          <w:rFonts w:ascii="Cambria" w:eastAsia="Cambria" w:hAnsi="Cambria"/>
        </w:rPr>
        <w:t>Skiplagged</w:t>
      </w:r>
    </w:p>
    <w:p w14:paraId="4E842A99" w14:textId="3D6EB530" w:rsidR="00D63039" w:rsidRPr="000A454B" w:rsidRDefault="62239636" w:rsidP="62239636">
      <w:pPr>
        <w:pStyle w:val="Heading1"/>
        <w:spacing w:before="120"/>
        <w:rPr>
          <w:rFonts w:ascii="Cambria" w:eastAsia="Cambria" w:hAnsi="Cambria"/>
        </w:rPr>
      </w:pPr>
      <w:r w:rsidRPr="62239636">
        <w:rPr>
          <w:rFonts w:ascii="Cambria" w:eastAsia="Cambria" w:hAnsi="Cambria"/>
        </w:rPr>
        <w:t>App in the air</w:t>
      </w:r>
    </w:p>
    <w:p w14:paraId="4149F3AB" w14:textId="0F771729" w:rsidR="00D63039" w:rsidRPr="000A454B" w:rsidRDefault="62239636" w:rsidP="62239636">
      <w:pPr>
        <w:pStyle w:val="Heading1"/>
        <w:spacing w:before="120"/>
        <w:rPr>
          <w:rFonts w:ascii="Cambria" w:eastAsia="Cambria" w:hAnsi="Cambria"/>
        </w:rPr>
      </w:pPr>
      <w:r w:rsidRPr="62239636">
        <w:rPr>
          <w:rFonts w:ascii="Cambria" w:eastAsia="Cambria" w:hAnsi="Cambria"/>
        </w:rPr>
        <w:t>Expedia</w:t>
      </w:r>
    </w:p>
    <w:p w14:paraId="153EC926" w14:textId="04BAC7F9" w:rsidR="00D63039" w:rsidRPr="000A454B" w:rsidRDefault="62239636" w:rsidP="62239636">
      <w:pPr>
        <w:pStyle w:val="Heading1"/>
        <w:spacing w:before="120"/>
        <w:rPr>
          <w:rFonts w:ascii="Cambria" w:eastAsia="Cambria" w:hAnsi="Cambria"/>
        </w:rPr>
      </w:pPr>
      <w:r w:rsidRPr="62239636">
        <w:rPr>
          <w:rFonts w:ascii="Cambria" w:eastAsia="Cambria" w:hAnsi="Cambria"/>
        </w:rPr>
        <w:t>Travala</w:t>
      </w:r>
    </w:p>
    <w:p w14:paraId="6342A24F" w14:textId="76D2C947" w:rsidR="00D63039" w:rsidRPr="000A454B" w:rsidRDefault="62239636" w:rsidP="62239636">
      <w:pPr>
        <w:pStyle w:val="Heading1"/>
        <w:spacing w:before="120"/>
        <w:rPr>
          <w:rFonts w:ascii="Cambria" w:eastAsia="Cambria" w:hAnsi="Cambria"/>
        </w:rPr>
      </w:pPr>
      <w:r w:rsidRPr="62239636">
        <w:rPr>
          <w:rFonts w:ascii="Cambria" w:eastAsia="Cambria" w:hAnsi="Cambria"/>
        </w:rPr>
        <w:t>Tripadvisor flights</w:t>
      </w:r>
    </w:p>
    <w:p w14:paraId="52ED3F4D" w14:textId="3B0DD012" w:rsidR="00D63039" w:rsidRPr="000A454B" w:rsidRDefault="62239636" w:rsidP="000A454B">
      <w:pPr>
        <w:pStyle w:val="Heading1"/>
        <w:numPr>
          <w:ilvl w:val="0"/>
          <w:numId w:val="0"/>
        </w:numPr>
        <w:ind w:left="360"/>
        <w:rPr>
          <w:color w:val="00B050"/>
        </w:rPr>
      </w:pPr>
      <w:r w:rsidRPr="62239636">
        <w:rPr>
          <w:color w:val="00B050"/>
        </w:rPr>
        <w:t xml:space="preserve">                                               6.CONCLUSION</w:t>
      </w:r>
    </w:p>
    <w:p w14:paraId="2FBFA645" w14:textId="28EA0392" w:rsidR="000C2D14" w:rsidRPr="00B07A63" w:rsidRDefault="33184EEF" w:rsidP="00B07A63">
      <w:pPr>
        <w:pStyle w:val="Heading1"/>
        <w:numPr>
          <w:ilvl w:val="0"/>
          <w:numId w:val="0"/>
        </w:numPr>
        <w:ind w:left="1080"/>
        <w:rPr>
          <w:color w:val="C00000"/>
        </w:rPr>
      </w:pPr>
      <w:r w:rsidRPr="33184EEF">
        <w:rPr>
          <w:color w:val="C00000"/>
        </w:rPr>
        <w:t>Recommendations and Conclusion Online ticket booking system is an application where the customer can book a ticket online and 24*7 hours a day from anyplace in the world. Customers can also interact with theticket booking website to know any other details they want. Online ticket booking system has been developed successfully. System performance is also found to be satisfactory. This is a user-friendly application. Through this application, the cost can be reduced and efficiency is increased. There are several procedures that can be selected by customers. With the help of this application customers can book tickets, can know the status of a flight, bus or trains, a Source station and destination can be chosen according to their choice, can select seats, can choose The flight.</w:t>
      </w:r>
    </w:p>
    <w:p w14:paraId="665A8460" w14:textId="77777777" w:rsidR="000C2D14" w:rsidRDefault="000C2D14" w:rsidP="003371FB">
      <w:pPr>
        <w:pStyle w:val="Heading1"/>
        <w:numPr>
          <w:ilvl w:val="0"/>
          <w:numId w:val="0"/>
        </w:numPr>
        <w:ind w:left="360" w:hanging="360"/>
        <w:rPr>
          <w:color w:val="C00000"/>
        </w:rPr>
      </w:pPr>
    </w:p>
    <w:p w14:paraId="2A6E3D74" w14:textId="3EC3A8EC" w:rsidR="33184EEF" w:rsidRDefault="62239636" w:rsidP="33184EEF">
      <w:pPr>
        <w:pStyle w:val="Heading1"/>
        <w:numPr>
          <w:ilvl w:val="0"/>
          <w:numId w:val="0"/>
        </w:numPr>
        <w:ind w:left="360" w:hanging="360"/>
      </w:pPr>
      <w:r w:rsidRPr="62239636">
        <w:rPr>
          <w:color w:val="C00000"/>
        </w:rPr>
        <w:t xml:space="preserve"> </w:t>
      </w:r>
      <w:r w:rsidRPr="62239636">
        <w:rPr>
          <w:color w:val="00B050"/>
        </w:rPr>
        <w:t xml:space="preserve">                                              7.FUTURE SCOPe:</w:t>
      </w:r>
    </w:p>
    <w:p w14:paraId="108C0DAB" w14:textId="3D503B18" w:rsidR="33184EEF" w:rsidRDefault="33184EEF" w:rsidP="33184EEF">
      <w:pPr>
        <w:pStyle w:val="Heading1"/>
        <w:numPr>
          <w:ilvl w:val="0"/>
          <w:numId w:val="0"/>
        </w:numPr>
      </w:pPr>
      <w:r w:rsidRPr="33184EEF">
        <w:rPr>
          <w:rFonts w:ascii="Fira Sans" w:eastAsia="Fira Sans" w:hAnsi="Fira Sans" w:cs="Fira Sans"/>
          <w:caps w:val="0"/>
          <w:color w:val="212529"/>
          <w:sz w:val="24"/>
          <w:szCs w:val="24"/>
        </w:rPr>
        <w:t>1.     The research report includes specific segments by region (country), company, Type, and Application. This study provides information about the sales and revenue during the historical and forecasted period. Understanding the segments helps identify the factors that aid the market growth. The Online Airline Reservation System research report provides information about the market area, which is further subdivided into sub-regions and countries/regions. In addition to the market share in each country and sub-region, this report chapter also contains information on profit opportunities.</w:t>
      </w:r>
      <w:r>
        <w:br/>
      </w:r>
      <w:r>
        <w:br/>
      </w:r>
      <w:r w:rsidRPr="33184EEF">
        <w:rPr>
          <w:rFonts w:ascii="Fira Sans" w:eastAsia="Fira Sans" w:hAnsi="Fira Sans" w:cs="Fira Sans"/>
          <w:caps w:val="0"/>
          <w:color w:val="212529"/>
          <w:sz w:val="24"/>
          <w:szCs w:val="24"/>
        </w:rPr>
        <w:t>2.    The use of online airline reservation systems has seen significant growth in recent years as more consumers prefer to book their flights online. According to a study by the International Air Transport Association, over 80% of air tickets were purchased through digital channels in 2020. Additionally, the study found that mobile bookings accounted for over 50% of all digital ticket sales. The trend towards digital booking is expected to continue, as travelers seek convenient and efficient ways to plan their trips.</w:t>
      </w:r>
    </w:p>
    <w:p w14:paraId="6541AB60" w14:textId="39943D71" w:rsidR="33184EEF" w:rsidRDefault="33184EEF" w:rsidP="33184EEF">
      <w:pPr>
        <w:pStyle w:val="Heading1"/>
        <w:numPr>
          <w:ilvl w:val="0"/>
          <w:numId w:val="0"/>
        </w:numPr>
      </w:pPr>
      <w:r w:rsidRPr="33184EEF">
        <w:rPr>
          <w:rFonts w:ascii="Fira Sans" w:eastAsia="Fira Sans" w:hAnsi="Fira Sans" w:cs="Fira Sans"/>
          <w:caps w:val="0"/>
          <w:color w:val="212529"/>
          <w:sz w:val="24"/>
          <w:szCs w:val="24"/>
        </w:rPr>
        <w:t>3.    In response, airlines and travel companies have invested in the development of online airline reservation systems that provide a seamless booking experience for their customers. With the growing demand for online booking, the online airline reservation system market is poised for continued growth in the coming years.</w:t>
      </w:r>
    </w:p>
    <w:p w14:paraId="34F05C2E" w14:textId="5932D2F7" w:rsidR="33184EEF" w:rsidRDefault="62239636" w:rsidP="33184EEF">
      <w:pPr>
        <w:pStyle w:val="Heading1"/>
        <w:numPr>
          <w:ilvl w:val="0"/>
          <w:numId w:val="0"/>
        </w:numPr>
      </w:pPr>
      <w:r w:rsidRPr="62239636">
        <w:rPr>
          <w:rFonts w:ascii="Fira Sans" w:eastAsia="Fira Sans" w:hAnsi="Fira Sans" w:cs="Fira Sans"/>
          <w:caps w:val="0"/>
          <w:color w:val="212529"/>
          <w:sz w:val="24"/>
          <w:szCs w:val="24"/>
        </w:rPr>
        <w:t xml:space="preserve">                                                  8.APPENDIX:</w:t>
      </w:r>
    </w:p>
    <w:p w14:paraId="49FC0B8B" w14:textId="54256FC2" w:rsidR="33184EEF" w:rsidRDefault="62239636" w:rsidP="33184EEF">
      <w:pPr>
        <w:pStyle w:val="Heading1"/>
        <w:numPr>
          <w:ilvl w:val="0"/>
          <w:numId w:val="0"/>
        </w:numPr>
      </w:pPr>
      <w:r w:rsidRPr="62239636">
        <w:rPr>
          <w:rFonts w:ascii="Fira Sans" w:eastAsia="Fira Sans" w:hAnsi="Fira Sans" w:cs="Fira Sans"/>
          <w:caps w:val="0"/>
          <w:color w:val="212529"/>
          <w:sz w:val="24"/>
          <w:szCs w:val="24"/>
        </w:rPr>
        <w:t>8</w:t>
      </w:r>
      <w:r w:rsidR="58DADFD6" w:rsidRPr="58DADFD6">
        <w:rPr>
          <w:rFonts w:ascii="Fira Sans" w:eastAsia="Fira Sans" w:hAnsi="Fira Sans" w:cs="Fira Sans"/>
          <w:caps w:val="0"/>
          <w:color w:val="212529"/>
          <w:sz w:val="24"/>
          <w:szCs w:val="24"/>
        </w:rPr>
        <w:t>.1.SOURCE CODE:</w:t>
      </w:r>
    </w:p>
    <w:p w14:paraId="584C7291" w14:textId="488A23CC" w:rsidR="33184EEF" w:rsidRDefault="33184EEF" w:rsidP="33184EEF">
      <w:pPr>
        <w:pStyle w:val="Heading1"/>
        <w:numPr>
          <w:ilvl w:val="0"/>
          <w:numId w:val="0"/>
        </w:numPr>
      </w:pPr>
      <w:r w:rsidRPr="33184EEF">
        <w:rPr>
          <w:rFonts w:ascii="Fira Sans" w:eastAsia="Fira Sans" w:hAnsi="Fira Sans" w:cs="Fira Sans"/>
          <w:caps w:val="0"/>
          <w:color w:val="212529"/>
          <w:sz w:val="24"/>
          <w:szCs w:val="24"/>
        </w:rPr>
        <w:t xml:space="preserve"> OPTIMIZING FLIGHT BOOKING DECISION CODING:</w:t>
      </w:r>
    </w:p>
    <w:p w14:paraId="3614B678" w14:textId="7AB0BCA8" w:rsidR="33184EEF" w:rsidRDefault="33184EEF" w:rsidP="33184EEF">
      <w:pPr>
        <w:pStyle w:val="Heading1"/>
        <w:numPr>
          <w:ilvl w:val="0"/>
          <w:numId w:val="0"/>
        </w:numPr>
        <w:rPr>
          <w:rFonts w:ascii="Fira Sans" w:eastAsia="Fira Sans" w:hAnsi="Fira Sans" w:cs="Fira Sans"/>
          <w:caps w:val="0"/>
          <w:color w:val="212529"/>
          <w:sz w:val="24"/>
          <w:szCs w:val="24"/>
        </w:rPr>
      </w:pPr>
      <w:r w:rsidRPr="33184EEF">
        <w:rPr>
          <w:rFonts w:ascii="Fira Sans" w:eastAsia="Fira Sans" w:hAnsi="Fira Sans" w:cs="Fira Sans"/>
          <w:caps w:val="0"/>
          <w:color w:val="212529"/>
          <w:sz w:val="24"/>
          <w:szCs w:val="24"/>
        </w:rPr>
        <w:t xml:space="preserve">       IMPORTING THE LIBRARIES</w:t>
      </w:r>
    </w:p>
    <w:p w14:paraId="55B0C021" w14:textId="33713263" w:rsidR="33184EEF" w:rsidRDefault="33184EEF" w:rsidP="33184EEF">
      <w:pPr>
        <w:spacing w:line="285" w:lineRule="exact"/>
        <w:rPr>
          <w:rFonts w:ascii="Fira Sans" w:eastAsia="Fira Sans" w:hAnsi="Fira Sans" w:cs="Fira Sans"/>
          <w:color w:val="212529"/>
          <w:sz w:val="24"/>
          <w:szCs w:val="24"/>
        </w:rPr>
      </w:pPr>
      <w:r w:rsidRPr="33184EEF">
        <w:rPr>
          <w:color w:val="AF00DB"/>
          <w:sz w:val="21"/>
          <w:szCs w:val="21"/>
        </w:rPr>
        <w:t>import</w:t>
      </w:r>
      <w:r w:rsidRPr="33184EEF">
        <w:rPr>
          <w:color w:val="000000" w:themeColor="text1"/>
          <w:sz w:val="21"/>
          <w:szCs w:val="21"/>
        </w:rPr>
        <w:t xml:space="preserve"> numpy </w:t>
      </w:r>
      <w:r w:rsidRPr="33184EEF">
        <w:rPr>
          <w:color w:val="AF00DB"/>
          <w:sz w:val="21"/>
          <w:szCs w:val="21"/>
        </w:rPr>
        <w:t>as</w:t>
      </w:r>
      <w:r w:rsidRPr="33184EEF">
        <w:rPr>
          <w:color w:val="000000" w:themeColor="text1"/>
          <w:sz w:val="21"/>
          <w:szCs w:val="21"/>
        </w:rPr>
        <w:t xml:space="preserve"> np</w:t>
      </w:r>
    </w:p>
    <w:p w14:paraId="5B3BC9B3" w14:textId="16FA2A26" w:rsidR="33184EEF" w:rsidRDefault="33184EEF" w:rsidP="33184EEF">
      <w:pPr>
        <w:spacing w:line="285" w:lineRule="exact"/>
      </w:pPr>
      <w:r w:rsidRPr="33184EEF">
        <w:rPr>
          <w:color w:val="AF00DB"/>
          <w:sz w:val="21"/>
          <w:szCs w:val="21"/>
        </w:rPr>
        <w:t>import</w:t>
      </w:r>
      <w:r w:rsidRPr="33184EEF">
        <w:rPr>
          <w:color w:val="000000" w:themeColor="text1"/>
          <w:sz w:val="21"/>
          <w:szCs w:val="21"/>
        </w:rPr>
        <w:t xml:space="preserve"> pandas </w:t>
      </w:r>
      <w:r w:rsidRPr="33184EEF">
        <w:rPr>
          <w:color w:val="AF00DB"/>
          <w:sz w:val="21"/>
          <w:szCs w:val="21"/>
        </w:rPr>
        <w:t>as</w:t>
      </w:r>
      <w:r w:rsidRPr="33184EEF">
        <w:rPr>
          <w:color w:val="000000" w:themeColor="text1"/>
          <w:sz w:val="21"/>
          <w:szCs w:val="21"/>
        </w:rPr>
        <w:t xml:space="preserve"> pd</w:t>
      </w:r>
    </w:p>
    <w:p w14:paraId="6A08E3B0" w14:textId="529765DD" w:rsidR="33184EEF" w:rsidRDefault="33184EEF" w:rsidP="33184EEF">
      <w:pPr>
        <w:spacing w:line="285" w:lineRule="exact"/>
      </w:pPr>
      <w:r w:rsidRPr="33184EEF">
        <w:rPr>
          <w:color w:val="AF00DB"/>
          <w:sz w:val="21"/>
          <w:szCs w:val="21"/>
        </w:rPr>
        <w:t>import</w:t>
      </w:r>
      <w:r w:rsidRPr="33184EEF">
        <w:rPr>
          <w:color w:val="000000" w:themeColor="text1"/>
          <w:sz w:val="21"/>
          <w:szCs w:val="21"/>
        </w:rPr>
        <w:t xml:space="preserve"> matplotlib.pyplot </w:t>
      </w:r>
      <w:r w:rsidRPr="33184EEF">
        <w:rPr>
          <w:color w:val="AF00DB"/>
          <w:sz w:val="21"/>
          <w:szCs w:val="21"/>
        </w:rPr>
        <w:t>as</w:t>
      </w:r>
      <w:r w:rsidRPr="33184EEF">
        <w:rPr>
          <w:color w:val="000000" w:themeColor="text1"/>
          <w:sz w:val="21"/>
          <w:szCs w:val="21"/>
        </w:rPr>
        <w:t xml:space="preserve"> plt</w:t>
      </w:r>
    </w:p>
    <w:p w14:paraId="0BF8F47F" w14:textId="54804709" w:rsidR="33184EEF" w:rsidRDefault="33184EEF" w:rsidP="33184EEF">
      <w:pPr>
        <w:spacing w:line="285" w:lineRule="exact"/>
      </w:pPr>
      <w:r w:rsidRPr="33184EEF">
        <w:rPr>
          <w:color w:val="AF00DB"/>
          <w:sz w:val="21"/>
          <w:szCs w:val="21"/>
        </w:rPr>
        <w:t>import</w:t>
      </w:r>
      <w:r w:rsidRPr="33184EEF">
        <w:rPr>
          <w:color w:val="000000" w:themeColor="text1"/>
          <w:sz w:val="21"/>
          <w:szCs w:val="21"/>
        </w:rPr>
        <w:t xml:space="preserve"> seaborn </w:t>
      </w:r>
      <w:r w:rsidRPr="33184EEF">
        <w:rPr>
          <w:color w:val="AF00DB"/>
          <w:sz w:val="21"/>
          <w:szCs w:val="21"/>
        </w:rPr>
        <w:t>as</w:t>
      </w:r>
      <w:r w:rsidRPr="33184EEF">
        <w:rPr>
          <w:color w:val="000000" w:themeColor="text1"/>
          <w:sz w:val="21"/>
          <w:szCs w:val="21"/>
        </w:rPr>
        <w:t xml:space="preserve"> sns</w:t>
      </w:r>
    </w:p>
    <w:p w14:paraId="5788A9AF" w14:textId="718814C1" w:rsidR="33184EEF" w:rsidRDefault="33184EEF" w:rsidP="33184EEF">
      <w:pPr>
        <w:spacing w:line="285" w:lineRule="exact"/>
      </w:pPr>
      <w:r w:rsidRPr="33184EEF">
        <w:rPr>
          <w:color w:val="AF00DB"/>
          <w:sz w:val="21"/>
          <w:szCs w:val="21"/>
        </w:rPr>
        <w:t>from</w:t>
      </w:r>
      <w:r w:rsidRPr="33184EEF">
        <w:rPr>
          <w:color w:val="000000" w:themeColor="text1"/>
          <w:sz w:val="21"/>
          <w:szCs w:val="21"/>
        </w:rPr>
        <w:t xml:space="preserve"> sklearn.model_selection </w:t>
      </w:r>
      <w:r w:rsidRPr="33184EEF">
        <w:rPr>
          <w:color w:val="AF00DB"/>
          <w:sz w:val="21"/>
          <w:szCs w:val="21"/>
        </w:rPr>
        <w:t>import</w:t>
      </w:r>
      <w:r w:rsidRPr="33184EEF">
        <w:rPr>
          <w:color w:val="000000" w:themeColor="text1"/>
          <w:sz w:val="21"/>
          <w:szCs w:val="21"/>
        </w:rPr>
        <w:t xml:space="preserve"> train_test_split</w:t>
      </w:r>
    </w:p>
    <w:p w14:paraId="6F722CE6" w14:textId="3CEBE8B0" w:rsidR="33184EEF" w:rsidRDefault="33184EEF" w:rsidP="33184EEF">
      <w:pPr>
        <w:spacing w:line="285" w:lineRule="exact"/>
      </w:pPr>
      <w:r w:rsidRPr="33184EEF">
        <w:rPr>
          <w:color w:val="AF00DB"/>
          <w:sz w:val="21"/>
          <w:szCs w:val="21"/>
        </w:rPr>
        <w:t>from</w:t>
      </w:r>
      <w:r w:rsidRPr="33184EEF">
        <w:rPr>
          <w:color w:val="000000" w:themeColor="text1"/>
          <w:sz w:val="21"/>
          <w:szCs w:val="21"/>
        </w:rPr>
        <w:t xml:space="preserve"> sklearn.ensemble </w:t>
      </w:r>
      <w:r w:rsidRPr="33184EEF">
        <w:rPr>
          <w:color w:val="AF00DB"/>
          <w:sz w:val="21"/>
          <w:szCs w:val="21"/>
        </w:rPr>
        <w:t>import</w:t>
      </w:r>
      <w:r w:rsidRPr="33184EEF">
        <w:rPr>
          <w:color w:val="000000" w:themeColor="text1"/>
          <w:sz w:val="21"/>
          <w:szCs w:val="21"/>
        </w:rPr>
        <w:t xml:space="preserve"> RandomForestClassifier, GradientBoost?</w:t>
      </w:r>
    </w:p>
    <w:p w14:paraId="49E420FA" w14:textId="5C21301F" w:rsidR="33184EEF" w:rsidRDefault="33184EEF" w:rsidP="33184EEF">
      <w:pPr>
        <w:spacing w:line="285" w:lineRule="exact"/>
      </w:pPr>
      <w:r w:rsidRPr="33184EEF">
        <w:rPr>
          <w:color w:val="AF00DB"/>
          <w:sz w:val="21"/>
          <w:szCs w:val="21"/>
        </w:rPr>
        <w:t>from</w:t>
      </w:r>
      <w:r w:rsidRPr="33184EEF">
        <w:rPr>
          <w:color w:val="000000" w:themeColor="text1"/>
          <w:sz w:val="21"/>
          <w:szCs w:val="21"/>
        </w:rPr>
        <w:t xml:space="preserve"> sklearn.tree </w:t>
      </w:r>
      <w:r w:rsidRPr="33184EEF">
        <w:rPr>
          <w:color w:val="AF00DB"/>
          <w:sz w:val="21"/>
          <w:szCs w:val="21"/>
        </w:rPr>
        <w:t>import</w:t>
      </w:r>
      <w:r w:rsidRPr="33184EEF">
        <w:rPr>
          <w:color w:val="000000" w:themeColor="text1"/>
          <w:sz w:val="21"/>
          <w:szCs w:val="21"/>
        </w:rPr>
        <w:t xml:space="preserve"> DecisionTreeClassifier</w:t>
      </w:r>
    </w:p>
    <w:p w14:paraId="1495EEF1" w14:textId="33158F72" w:rsidR="33184EEF" w:rsidRDefault="33184EEF" w:rsidP="33184EEF">
      <w:pPr>
        <w:spacing w:line="285" w:lineRule="exact"/>
      </w:pPr>
      <w:r w:rsidRPr="33184EEF">
        <w:rPr>
          <w:color w:val="AF00DB"/>
          <w:sz w:val="21"/>
          <w:szCs w:val="21"/>
        </w:rPr>
        <w:t>from</w:t>
      </w:r>
      <w:r w:rsidRPr="33184EEF">
        <w:rPr>
          <w:color w:val="000000" w:themeColor="text1"/>
          <w:sz w:val="21"/>
          <w:szCs w:val="21"/>
        </w:rPr>
        <w:t xml:space="preserve"> sklearn.neighbors </w:t>
      </w:r>
      <w:r w:rsidRPr="33184EEF">
        <w:rPr>
          <w:color w:val="AF00DB"/>
          <w:sz w:val="21"/>
          <w:szCs w:val="21"/>
        </w:rPr>
        <w:t>import</w:t>
      </w:r>
      <w:r w:rsidRPr="33184EEF">
        <w:rPr>
          <w:color w:val="000000" w:themeColor="text1"/>
          <w:sz w:val="21"/>
          <w:szCs w:val="21"/>
        </w:rPr>
        <w:t xml:space="preserve"> KNeighborsClassifier</w:t>
      </w:r>
    </w:p>
    <w:p w14:paraId="1C7B5D1D" w14:textId="64C33410" w:rsidR="33184EEF" w:rsidRDefault="33184EEF" w:rsidP="33184EEF">
      <w:pPr>
        <w:spacing w:line="285" w:lineRule="exact"/>
      </w:pPr>
      <w:r w:rsidRPr="33184EEF">
        <w:rPr>
          <w:color w:val="AF00DB"/>
          <w:sz w:val="21"/>
          <w:szCs w:val="21"/>
        </w:rPr>
        <w:t>from</w:t>
      </w:r>
      <w:r w:rsidRPr="33184EEF">
        <w:rPr>
          <w:color w:val="000000" w:themeColor="text1"/>
          <w:sz w:val="21"/>
          <w:szCs w:val="21"/>
        </w:rPr>
        <w:t xml:space="preserve"> sklearn.metrics </w:t>
      </w:r>
      <w:r w:rsidRPr="33184EEF">
        <w:rPr>
          <w:color w:val="AF00DB"/>
          <w:sz w:val="21"/>
          <w:szCs w:val="21"/>
        </w:rPr>
        <w:t>import</w:t>
      </w:r>
      <w:r w:rsidRPr="33184EEF">
        <w:rPr>
          <w:color w:val="000000" w:themeColor="text1"/>
          <w:sz w:val="21"/>
          <w:szCs w:val="21"/>
        </w:rPr>
        <w:t xml:space="preserve"> f1_score</w:t>
      </w:r>
    </w:p>
    <w:p w14:paraId="09C81B21" w14:textId="11F39118" w:rsidR="33184EEF" w:rsidRDefault="33184EEF" w:rsidP="33184EEF">
      <w:pPr>
        <w:spacing w:line="285" w:lineRule="exact"/>
      </w:pPr>
      <w:r w:rsidRPr="33184EEF">
        <w:rPr>
          <w:color w:val="AF00DB"/>
          <w:sz w:val="21"/>
          <w:szCs w:val="21"/>
        </w:rPr>
        <w:t>from</w:t>
      </w:r>
      <w:r w:rsidRPr="33184EEF">
        <w:rPr>
          <w:color w:val="000000" w:themeColor="text1"/>
          <w:sz w:val="21"/>
          <w:szCs w:val="21"/>
        </w:rPr>
        <w:t xml:space="preserve"> sklearn.metrics </w:t>
      </w:r>
      <w:r w:rsidRPr="33184EEF">
        <w:rPr>
          <w:color w:val="AF00DB"/>
          <w:sz w:val="21"/>
          <w:szCs w:val="21"/>
        </w:rPr>
        <w:t>import</w:t>
      </w:r>
      <w:r w:rsidRPr="33184EEF">
        <w:rPr>
          <w:color w:val="000000" w:themeColor="text1"/>
          <w:sz w:val="21"/>
          <w:szCs w:val="21"/>
        </w:rPr>
        <w:t xml:space="preserve"> classification_report, confusion_matrix</w:t>
      </w:r>
    </w:p>
    <w:p w14:paraId="462748BB" w14:textId="5CC4896F" w:rsidR="33184EEF" w:rsidRDefault="33184EEF" w:rsidP="33184EEF">
      <w:pPr>
        <w:spacing w:line="285" w:lineRule="exact"/>
      </w:pPr>
      <w:r w:rsidRPr="33184EEF">
        <w:rPr>
          <w:color w:val="AF00DB"/>
          <w:sz w:val="21"/>
          <w:szCs w:val="21"/>
        </w:rPr>
        <w:t>import</w:t>
      </w:r>
      <w:r w:rsidRPr="33184EEF">
        <w:rPr>
          <w:color w:val="000000" w:themeColor="text1"/>
          <w:sz w:val="21"/>
          <w:szCs w:val="21"/>
        </w:rPr>
        <w:t xml:space="preserve"> warnings</w:t>
      </w:r>
    </w:p>
    <w:p w14:paraId="6624D80F" w14:textId="2C09CBDD" w:rsidR="33184EEF" w:rsidRDefault="33184EEF" w:rsidP="33184EEF">
      <w:pPr>
        <w:spacing w:line="285" w:lineRule="exact"/>
      </w:pPr>
      <w:r w:rsidRPr="33184EEF">
        <w:rPr>
          <w:color w:val="AF00DB"/>
          <w:sz w:val="21"/>
          <w:szCs w:val="21"/>
        </w:rPr>
        <w:t>import</w:t>
      </w:r>
      <w:r w:rsidRPr="33184EEF">
        <w:rPr>
          <w:color w:val="000000" w:themeColor="text1"/>
          <w:sz w:val="21"/>
          <w:szCs w:val="21"/>
        </w:rPr>
        <w:t xml:space="preserve"> pickle</w:t>
      </w:r>
    </w:p>
    <w:p w14:paraId="3D22D0C5" w14:textId="650FD004" w:rsidR="33184EEF" w:rsidRDefault="33184EEF" w:rsidP="33184EEF">
      <w:pPr>
        <w:spacing w:line="285" w:lineRule="exact"/>
      </w:pPr>
      <w:r w:rsidRPr="33184EEF">
        <w:rPr>
          <w:color w:val="AF00DB"/>
          <w:sz w:val="21"/>
          <w:szCs w:val="21"/>
        </w:rPr>
        <w:t>from</w:t>
      </w:r>
      <w:r w:rsidRPr="33184EEF">
        <w:rPr>
          <w:color w:val="000000" w:themeColor="text1"/>
          <w:sz w:val="21"/>
          <w:szCs w:val="21"/>
        </w:rPr>
        <w:t xml:space="preserve"> scipy </w:t>
      </w:r>
      <w:r w:rsidRPr="33184EEF">
        <w:rPr>
          <w:color w:val="AF00DB"/>
          <w:sz w:val="21"/>
          <w:szCs w:val="21"/>
        </w:rPr>
        <w:t>import</w:t>
      </w:r>
      <w:r w:rsidRPr="33184EEF">
        <w:rPr>
          <w:color w:val="000000" w:themeColor="text1"/>
          <w:sz w:val="21"/>
          <w:szCs w:val="21"/>
        </w:rPr>
        <w:t xml:space="preserve"> stats</w:t>
      </w:r>
    </w:p>
    <w:p w14:paraId="0DFA9F32" w14:textId="50BF0C01" w:rsidR="33184EEF" w:rsidRDefault="33184EEF" w:rsidP="33184EEF">
      <w:pPr>
        <w:spacing w:line="285" w:lineRule="exact"/>
      </w:pPr>
      <w:r w:rsidRPr="33184EEF">
        <w:rPr>
          <w:color w:val="000000" w:themeColor="text1"/>
          <w:sz w:val="21"/>
          <w:szCs w:val="21"/>
        </w:rPr>
        <w:t>warnings.filterwarnings(</w:t>
      </w:r>
      <w:r w:rsidRPr="33184EEF">
        <w:rPr>
          <w:color w:val="A31515"/>
          <w:sz w:val="21"/>
          <w:szCs w:val="21"/>
        </w:rPr>
        <w:t>'ignore'</w:t>
      </w:r>
      <w:r w:rsidRPr="33184EEF">
        <w:rPr>
          <w:color w:val="000000" w:themeColor="text1"/>
          <w:sz w:val="21"/>
          <w:szCs w:val="21"/>
        </w:rPr>
        <w:t>)</w:t>
      </w:r>
    </w:p>
    <w:p w14:paraId="422C3FAE" w14:textId="43AF43F1" w:rsidR="33184EEF" w:rsidRDefault="33184EEF" w:rsidP="33184EEF">
      <w:pPr>
        <w:spacing w:line="285" w:lineRule="exact"/>
      </w:pPr>
      <w:r w:rsidRPr="33184EEF">
        <w:rPr>
          <w:color w:val="000000" w:themeColor="text1"/>
          <w:sz w:val="21"/>
          <w:szCs w:val="21"/>
        </w:rPr>
        <w:t>plt.style.use(</w:t>
      </w:r>
      <w:r w:rsidRPr="33184EEF">
        <w:rPr>
          <w:color w:val="A31515"/>
          <w:sz w:val="21"/>
          <w:szCs w:val="21"/>
        </w:rPr>
        <w:t>'fivethirtyeight'</w:t>
      </w:r>
      <w:r w:rsidRPr="33184EEF">
        <w:rPr>
          <w:color w:val="000000" w:themeColor="text1"/>
          <w:sz w:val="21"/>
          <w:szCs w:val="21"/>
        </w:rPr>
        <w:t>)</w:t>
      </w:r>
    </w:p>
    <w:p w14:paraId="6A264D16" w14:textId="175CEDC6" w:rsidR="33184EEF" w:rsidRDefault="33184EEF" w:rsidP="33184EEF">
      <w:pPr>
        <w:spacing w:line="285" w:lineRule="exact"/>
        <w:rPr>
          <w:color w:val="000000" w:themeColor="text1"/>
          <w:sz w:val="21"/>
          <w:szCs w:val="21"/>
        </w:rPr>
      </w:pPr>
    </w:p>
    <w:p w14:paraId="17B43A32" w14:textId="56D74236" w:rsidR="33184EEF" w:rsidRDefault="33184EEF" w:rsidP="33184EEF">
      <w:pPr>
        <w:spacing w:line="285" w:lineRule="exact"/>
        <w:rPr>
          <w:color w:val="000000" w:themeColor="text1"/>
          <w:sz w:val="21"/>
          <w:szCs w:val="21"/>
        </w:rPr>
      </w:pPr>
      <w:r w:rsidRPr="33184EEF">
        <w:rPr>
          <w:color w:val="000000" w:themeColor="text1"/>
          <w:sz w:val="21"/>
          <w:szCs w:val="21"/>
        </w:rPr>
        <w:t>READ THE DATASET:</w:t>
      </w:r>
    </w:p>
    <w:p w14:paraId="2AA6936B" w14:textId="6BC9D87C" w:rsidR="33184EEF" w:rsidRDefault="33184EEF" w:rsidP="33184EEF">
      <w:pPr>
        <w:spacing w:line="285" w:lineRule="exact"/>
      </w:pPr>
      <w:r w:rsidRPr="33184EEF">
        <w:rPr>
          <w:rFonts w:ascii="Cambria" w:eastAsia="Cambria" w:hAnsi="Cambria" w:cs="Cambria"/>
          <w:color w:val="000000" w:themeColor="text1"/>
          <w:sz w:val="21"/>
          <w:szCs w:val="21"/>
        </w:rPr>
        <w:t>data=pd.read_csv(</w:t>
      </w:r>
      <w:r w:rsidRPr="33184EEF">
        <w:rPr>
          <w:rFonts w:ascii="Cambria" w:eastAsia="Cambria" w:hAnsi="Cambria" w:cs="Cambria"/>
          <w:color w:val="A31515"/>
          <w:sz w:val="21"/>
          <w:szCs w:val="21"/>
        </w:rPr>
        <w:t>'/Optimizing_Flight_Booking_Decisions_through_Machine_Learning_Price_Predictions.csv'</w:t>
      </w:r>
      <w:r w:rsidRPr="33184EEF">
        <w:rPr>
          <w:rFonts w:ascii="Cambria" w:eastAsia="Cambria" w:hAnsi="Cambria" w:cs="Cambria"/>
          <w:color w:val="000000" w:themeColor="text1"/>
          <w:sz w:val="21"/>
          <w:szCs w:val="21"/>
        </w:rPr>
        <w:t>)</w:t>
      </w:r>
    </w:p>
    <w:p w14:paraId="4FF0E00D" w14:textId="70C421E7" w:rsidR="33184EEF" w:rsidRDefault="33184EEF" w:rsidP="33184EEF">
      <w:pPr>
        <w:spacing w:line="285" w:lineRule="exact"/>
      </w:pPr>
      <w:r w:rsidRPr="33184EEF">
        <w:rPr>
          <w:rFonts w:ascii="Cambria" w:eastAsia="Cambria" w:hAnsi="Cambria" w:cs="Cambria"/>
          <w:color w:val="000000" w:themeColor="text1"/>
          <w:sz w:val="21"/>
          <w:szCs w:val="21"/>
        </w:rPr>
        <w:t>data.head()</w:t>
      </w:r>
    </w:p>
    <w:p w14:paraId="3FECC32E" w14:textId="15375456" w:rsidR="33184EEF" w:rsidRDefault="33184EEF" w:rsidP="33184EEF">
      <w:pPr>
        <w:spacing w:line="285" w:lineRule="exact"/>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 PREPARATION:</w:t>
      </w:r>
    </w:p>
    <w:p w14:paraId="3E9B81C9" w14:textId="6532D1F4" w:rsidR="33184EEF" w:rsidRDefault="33184EEF" w:rsidP="33184EEF">
      <w:pPr>
        <w:spacing w:line="285" w:lineRule="exact"/>
      </w:pPr>
      <w:r w:rsidRPr="33184EEF">
        <w:rPr>
          <w:rFonts w:ascii="Cambria" w:eastAsia="Cambria" w:hAnsi="Cambria" w:cs="Cambria"/>
          <w:color w:val="AF00DB"/>
          <w:sz w:val="21"/>
          <w:szCs w:val="21"/>
        </w:rPr>
        <w:t>for</w:t>
      </w:r>
      <w:r w:rsidRPr="33184EEF">
        <w:rPr>
          <w:rFonts w:ascii="Cambria" w:eastAsia="Cambria" w:hAnsi="Cambria" w:cs="Cambria"/>
          <w:color w:val="000000" w:themeColor="text1"/>
          <w:sz w:val="21"/>
          <w:szCs w:val="21"/>
        </w:rPr>
        <w:t xml:space="preserve"> i </w:t>
      </w:r>
      <w:r w:rsidRPr="33184EEF">
        <w:rPr>
          <w:rFonts w:ascii="Cambria" w:eastAsia="Cambria" w:hAnsi="Cambria" w:cs="Cambria"/>
          <w:color w:val="0000FF"/>
          <w:sz w:val="21"/>
          <w:szCs w:val="21"/>
        </w:rPr>
        <w:t>in</w:t>
      </w:r>
      <w:r w:rsidRPr="33184EEF">
        <w:rPr>
          <w:rFonts w:ascii="Cambria" w:eastAsia="Cambria" w:hAnsi="Cambria" w:cs="Cambria"/>
          <w:color w:val="000000" w:themeColor="text1"/>
          <w:sz w:val="21"/>
          <w:szCs w:val="21"/>
        </w:rPr>
        <w:t xml:space="preserve"> data:</w:t>
      </w:r>
    </w:p>
    <w:p w14:paraId="37F80AEF" w14:textId="2967AAEC" w:rsidR="33184EEF" w:rsidRDefault="33184EEF" w:rsidP="33184EEF">
      <w:pPr>
        <w:spacing w:line="285" w:lineRule="exact"/>
      </w:pPr>
      <w:r w:rsidRPr="33184EEF">
        <w:rPr>
          <w:rFonts w:ascii="Cambria" w:eastAsia="Cambria" w:hAnsi="Cambria" w:cs="Cambria"/>
          <w:color w:val="000000" w:themeColor="text1"/>
          <w:sz w:val="21"/>
          <w:szCs w:val="21"/>
        </w:rPr>
        <w:t xml:space="preserve">    </w:t>
      </w:r>
      <w:r w:rsidRPr="33184EEF">
        <w:rPr>
          <w:rFonts w:ascii="Cambria" w:eastAsia="Cambria" w:hAnsi="Cambria" w:cs="Cambria"/>
          <w:color w:val="795E26"/>
          <w:sz w:val="21"/>
          <w:szCs w:val="21"/>
        </w:rPr>
        <w:t>print</w:t>
      </w:r>
      <w:r w:rsidRPr="33184EEF">
        <w:rPr>
          <w:rFonts w:ascii="Cambria" w:eastAsia="Cambria" w:hAnsi="Cambria" w:cs="Cambria"/>
          <w:color w:val="000000" w:themeColor="text1"/>
          <w:sz w:val="21"/>
          <w:szCs w:val="21"/>
        </w:rPr>
        <w:t>(i, data[i].unique())</w:t>
      </w:r>
    </w:p>
    <w:p w14:paraId="12FB92EC" w14:textId="3299A478" w:rsidR="33184EEF" w:rsidRDefault="33184EEF" w:rsidP="33184EEF">
      <w:pPr>
        <w:spacing w:line="285" w:lineRule="exact"/>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 JOURNEY:</w:t>
      </w:r>
    </w:p>
    <w:p w14:paraId="7D321815" w14:textId="255099CC"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data.Date_of_Jounrney=date.Date_of_Journey.str.split(‘/’)</w:t>
      </w:r>
    </w:p>
    <w:p w14:paraId="6AA33D9E" w14:textId="6ED71A8D"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data.Date_of_Journey</w:t>
      </w:r>
    </w:p>
    <w:p w14:paraId="551C7CE1" w14:textId="6BBA0A4B"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TREATING THE DATA COLUMNS:</w:t>
      </w:r>
    </w:p>
    <w:p w14:paraId="5DAB77DD" w14:textId="47962A23"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data[‘Date’]=data.Date_of_Journey.str[0]       </w:t>
      </w:r>
    </w:p>
    <w:p w14:paraId="1CD24A12" w14:textId="704EE33D"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data[‘Month’]=data.Date_of_Journey.str[1]</w:t>
      </w:r>
    </w:p>
    <w:p w14:paraId="301B6B14" w14:textId="5FD979AF"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data[‘Year’]=data.Date_of_Journey.str[2]</w:t>
      </w:r>
    </w:p>
    <w:p w14:paraId="41549E39" w14:textId="668ED5F6"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data.Total_Stops.unique()</w:t>
      </w:r>
    </w:p>
    <w:p w14:paraId="0100BAF9" w14:textId="6C854E2E"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ROUTE:</w:t>
      </w:r>
    </w:p>
    <w:p w14:paraId="68BF35E2" w14:textId="4D8C857E"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data.Route=data.Route.str.split(‘-&gt;’)</w:t>
      </w:r>
    </w:p>
    <w:p w14:paraId="17FFF0FE" w14:textId="40580A8F"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data .Route</w:t>
      </w:r>
    </w:p>
    <w:p w14:paraId="667F79CC" w14:textId="4BC03C1D"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data[‘City1’]=data.Route.str[0]</w:t>
      </w:r>
    </w:p>
    <w:p w14:paraId="10D59D07" w14:textId="5E81BBDF"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data[‘City2’]=data.Route.str[1]</w:t>
      </w:r>
    </w:p>
    <w:p w14:paraId="5897DE0E" w14:textId="18F2BE05"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data[‘City3’]=data.Route.str[2]</w:t>
      </w:r>
    </w:p>
    <w:p w14:paraId="31FD990D" w14:textId="43D85744"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data[‘City4’]=data.Route.str[3]</w:t>
      </w:r>
    </w:p>
    <w:p w14:paraId="59CC0532" w14:textId="0E6C6183"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data[‘City5’]=data.Route.str[4]</w:t>
      </w:r>
    </w:p>
    <w:p w14:paraId="5AA2FFD1" w14:textId="566E3AEE"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data[‘City6’]=data.Route.str[5]</w:t>
      </w:r>
    </w:p>
    <w:p w14:paraId="41E619B4" w14:textId="38ECDC24"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REPLACING MISSING VALUES:</w:t>
      </w:r>
    </w:p>
    <w:p w14:paraId="080E38A4" w14:textId="4E63CB29"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data[‘City3’].fillna(‘None’,inplace=true)</w:t>
      </w:r>
    </w:p>
    <w:p w14:paraId="6F97AF49" w14:textId="4B5AF0AA"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ARRIVAL:</w:t>
      </w:r>
    </w:p>
    <w:p w14:paraId="58AF2C02" w14:textId="3897966B"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data[‘Arrival_date’].fillna(data[‘Date’],inplace=true)</w:t>
      </w:r>
    </w:p>
    <w:p w14:paraId="4F35E450" w14:textId="5C7642E8"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data[‘Travel_Mins’].fillna(0,inplace=true)</w:t>
      </w:r>
    </w:p>
    <w:p w14:paraId="1E071E74" w14:textId="58CDE9BC"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INFO:</w:t>
      </w:r>
    </w:p>
    <w:p w14:paraId="0DF64CF9" w14:textId="51A1934B"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data.info()</w:t>
      </w:r>
    </w:p>
    <w:p w14:paraId="5DB8797F" w14:textId="37A395F8"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LABEL ENCODING:</w:t>
      </w:r>
    </w:p>
    <w:p w14:paraId="1B976EA7" w14:textId="743078E3"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From sklearn.preprocessing import LabelEncoder</w:t>
      </w:r>
    </w:p>
    <w:p w14:paraId="0245EA79" w14:textId="51803C5D"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Le=LabelEncoder()</w:t>
      </w:r>
    </w:p>
    <w:p w14:paraId="664519B2" w14:textId="182B1A32"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data.Airline=le.fit_transform(data.Airline0</w:t>
      </w:r>
    </w:p>
    <w:p w14:paraId="2A170855" w14:textId="340B8A61"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data.Source=le.fit_transform(data.Source)</w:t>
      </w:r>
    </w:p>
    <w:p w14:paraId="296247DB" w14:textId="7959DFB5"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data.Destination=le.fit_transform(data.Destinatiom)</w:t>
      </w:r>
    </w:p>
    <w:p w14:paraId="0B80B28D" w14:textId="3D8FA255"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data.Total_Stops=le.fit_transform(data.Total_Stops)</w:t>
      </w:r>
    </w:p>
    <w:p w14:paraId="46D4294A" w14:textId="0849CF39"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data.City1=le.fit_transform(data.City1)</w:t>
      </w:r>
    </w:p>
    <w:p w14:paraId="2B596232" w14:textId="1D911EF0"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data.City2=le.fit-transform(data.City2)</w:t>
      </w:r>
    </w:p>
    <w:p w14:paraId="1020FE43" w14:textId="52124847"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data.City3=le.fit_transform(data.City3)</w:t>
      </w:r>
    </w:p>
    <w:p w14:paraId="4441889F" w14:textId="20147C22"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data.Additional_Info=le.fit_transform(data.Additional_Info0</w:t>
      </w:r>
    </w:p>
    <w:p w14:paraId="1A46E106" w14:textId="4D174D5C"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data.head()</w:t>
      </w:r>
    </w:p>
    <w:p w14:paraId="356A1C2F" w14:textId="25681BEC"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OUTPUT COLUMNS:</w:t>
      </w:r>
    </w:p>
    <w:p w14:paraId="33131282" w14:textId="0D03CE3D"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data.head()</w:t>
      </w:r>
    </w:p>
    <w:p w14:paraId="5F69DD15" w14:textId="38F6D38C"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data=data[[‘Airline’,’Source’,’Destination’,’Date’,’Month’,’Year’,’Dep_Time_Hour’,’Dep_Time_Mins’,’Arrival_date’,’Arrival_Time</w:t>
      </w:r>
    </w:p>
    <w:p w14:paraId="158B15CA" w14:textId="3D10C1BA"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data.head()</w:t>
      </w:r>
    </w:p>
    <w:p w14:paraId="52C3D197" w14:textId="116F554F"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EXPLORATORY DATA ANALYSIS:</w:t>
      </w:r>
    </w:p>
    <w:p w14:paraId="4FC6B067" w14:textId="2764CB18"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DESCRIPTIVE STATISTICAL;</w:t>
      </w:r>
    </w:p>
    <w:p w14:paraId="0835EA99" w14:textId="19D37C8D"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data.describe()</w:t>
      </w:r>
    </w:p>
    <w:p w14:paraId="46AD0084" w14:textId="231C5218"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PLOTTING COUNTPLOTS:</w:t>
      </w:r>
    </w:p>
    <w:p w14:paraId="7EC03C52" w14:textId="1CE50EB2"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import seaborn as sns</w:t>
      </w:r>
    </w:p>
    <w:p w14:paraId="0E8B2FF1" w14:textId="2260451A"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C=1</w:t>
      </w:r>
    </w:p>
    <w:p w14:paraId="1E13F505" w14:textId="2D867F7B"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Plt.figure(figsize=(20,45))</w:t>
      </w:r>
    </w:p>
    <w:p w14:paraId="64B21382" w14:textId="24FDF147"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w:t>
      </w:r>
    </w:p>
    <w:p w14:paraId="0695CF26" w14:textId="66567B5A"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for I in categorical:</w:t>
      </w:r>
    </w:p>
    <w:p w14:paraId="5ADE450B" w14:textId="7A422904"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plt.subplot(6,3,c)</w:t>
      </w:r>
    </w:p>
    <w:p w14:paraId="72A208E7" w14:textId="0C242B3A"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sns.countplot9data[I])</w:t>
      </w:r>
    </w:p>
    <w:p w14:paraId="6C3A0294" w14:textId="40493505"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plx.xticks(rotation=90)</w:t>
      </w:r>
    </w:p>
    <w:p w14:paraId="1F666863" w14:textId="6AC30205"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plt.tight_layout(pad=3.0)</w:t>
      </w:r>
    </w:p>
    <w:p w14:paraId="0FA1FD96" w14:textId="34B88D6D"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 xml:space="preserve">                   C=c+1</w:t>
      </w:r>
    </w:p>
    <w:p w14:paraId="46583E07" w14:textId="6B667D4E"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plt.show()</w:t>
      </w:r>
    </w:p>
    <w:p w14:paraId="17670CEC" w14:textId="28560D21" w:rsidR="33184EEF" w:rsidRDefault="33184EEF" w:rsidP="33184EEF">
      <w:pPr>
        <w:spacing w:line="285" w:lineRule="exact"/>
        <w:ind w:left="0"/>
        <w:rPr>
          <w:rFonts w:ascii="Cambria" w:eastAsia="Cambria" w:hAnsi="Cambria" w:cs="Cambria"/>
          <w:color w:val="000000" w:themeColor="text1"/>
          <w:sz w:val="21"/>
          <w:szCs w:val="21"/>
        </w:rPr>
      </w:pPr>
    </w:p>
    <w:p w14:paraId="269CC696" w14:textId="29294A57"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HEAT MAP:</w:t>
      </w:r>
    </w:p>
    <w:p w14:paraId="4C880EA5" w14:textId="65E63C3D"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sns.heatmap(data.corr(),annot=True)</w:t>
      </w:r>
    </w:p>
    <w:p w14:paraId="48D56758" w14:textId="2B5D4E5E"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OUTLIER:</w:t>
      </w:r>
    </w:p>
    <w:p w14:paraId="14245008" w14:textId="3CE4D843"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import seabron as sns</w:t>
      </w:r>
    </w:p>
    <w:p w14:paraId="40898FBE" w14:textId="5BCC0E9C"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sns.boxplot(fata[‘price’])</w:t>
      </w:r>
    </w:p>
    <w:p w14:paraId="594430D0" w14:textId="0E4E187D"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SCALING THE DATA:</w:t>
      </w:r>
    </w:p>
    <w:p w14:paraId="40BC366C" w14:textId="4D6FF808"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y=data[‘price’]</w:t>
      </w:r>
    </w:p>
    <w:p w14:paraId="3EDA5479" w14:textId="7BEFBC58"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x=data.drop(columns=['Price’],axis=1)</w:t>
      </w:r>
    </w:p>
    <w:p w14:paraId="43F2E65B" w14:textId="0A87A8E2" w:rsidR="33184EEF" w:rsidRDefault="33184EEF" w:rsidP="33184EEF">
      <w:pPr>
        <w:spacing w:line="285" w:lineRule="exact"/>
        <w:ind w:left="0"/>
        <w:rPr>
          <w:rFonts w:ascii="Cambria" w:eastAsia="Cambria" w:hAnsi="Cambria" w:cs="Cambria"/>
          <w:color w:val="000000" w:themeColor="text1"/>
          <w:sz w:val="21"/>
          <w:szCs w:val="21"/>
        </w:rPr>
      </w:pPr>
    </w:p>
    <w:p w14:paraId="33A77A6A" w14:textId="141E2448"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sklearn.proprocessing import StandardScaler</w:t>
      </w:r>
    </w:p>
    <w:p w14:paraId="21A0D567" w14:textId="7743C9B0"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ss=StandardScaler()</w:t>
      </w:r>
    </w:p>
    <w:p w14:paraId="2A18255F" w14:textId="216B210A" w:rsidR="33184EEF" w:rsidRDefault="33184EEF" w:rsidP="33184EEF">
      <w:pPr>
        <w:spacing w:line="285" w:lineRule="exact"/>
        <w:ind w:left="0"/>
        <w:rPr>
          <w:rFonts w:ascii="Cambria" w:eastAsia="Cambria" w:hAnsi="Cambria" w:cs="Cambria"/>
          <w:color w:val="000000" w:themeColor="text1"/>
          <w:sz w:val="21"/>
          <w:szCs w:val="21"/>
        </w:rPr>
      </w:pPr>
    </w:p>
    <w:p w14:paraId="2D869B75" w14:textId="04348FB9"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x_scaled=ss.fit_transform(x)</w:t>
      </w:r>
    </w:p>
    <w:p w14:paraId="1B632EDC" w14:textId="507B2530" w:rsidR="33184EEF" w:rsidRDefault="33184EEF" w:rsidP="33184EEF">
      <w:pPr>
        <w:spacing w:line="285" w:lineRule="exact"/>
        <w:ind w:left="0"/>
        <w:rPr>
          <w:rFonts w:ascii="Cambria" w:eastAsia="Cambria" w:hAnsi="Cambria" w:cs="Cambria"/>
          <w:color w:val="000000" w:themeColor="text1"/>
          <w:sz w:val="21"/>
          <w:szCs w:val="21"/>
        </w:rPr>
      </w:pPr>
    </w:p>
    <w:p w14:paraId="4E48FD9C" w14:textId="716E6A83"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x_scaled=pd.DataFrame(x_scaled,columns=x.columns)</w:t>
      </w:r>
    </w:p>
    <w:p w14:paraId="1408D5C9" w14:textId="21A8D19B"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x_scaled.head()</w:t>
      </w:r>
    </w:p>
    <w:p w14:paraId="69C0A22B" w14:textId="55A2AFCE"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SPLITTING THE DATA:</w:t>
      </w:r>
    </w:p>
    <w:p w14:paraId="12AC55C2" w14:textId="3C04618B"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sklearn.model_selection import train_test_split</w:t>
      </w:r>
    </w:p>
    <w:p w14:paraId="7FA1DCF8" w14:textId="72B3AB2F"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x_train,x_test,y_train,y_test=test_test_split(x,y,test_size=0.2,random_state=42)</w:t>
      </w:r>
    </w:p>
    <w:p w14:paraId="2DC1A32C" w14:textId="7AD9C239" w:rsidR="33184EEF" w:rsidRDefault="33184EEF" w:rsidP="33184EEF">
      <w:pPr>
        <w:spacing w:line="285" w:lineRule="exact"/>
        <w:ind w:left="0"/>
        <w:rPr>
          <w:rFonts w:ascii="Cambria" w:eastAsia="Cambria" w:hAnsi="Cambria" w:cs="Cambria"/>
          <w:color w:val="000000" w:themeColor="text1"/>
          <w:sz w:val="21"/>
          <w:szCs w:val="21"/>
        </w:rPr>
      </w:pPr>
    </w:p>
    <w:p w14:paraId="5BF67B98" w14:textId="73B11300"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x_train.head()</w:t>
      </w:r>
    </w:p>
    <w:p w14:paraId="4519F446" w14:textId="167D7468" w:rsidR="33184EEF" w:rsidRDefault="33184EEF" w:rsidP="33184EEF">
      <w:pPr>
        <w:spacing w:line="285" w:lineRule="exact"/>
        <w:ind w:left="0"/>
        <w:rPr>
          <w:rFonts w:ascii="Cambria" w:eastAsia="Cambria" w:hAnsi="Cambria" w:cs="Cambria"/>
          <w:color w:val="000000" w:themeColor="text1"/>
          <w:sz w:val="21"/>
          <w:szCs w:val="21"/>
        </w:rPr>
      </w:pPr>
      <w:r w:rsidRPr="33184EEF">
        <w:rPr>
          <w:rFonts w:ascii="Cambria" w:eastAsia="Cambria" w:hAnsi="Cambria" w:cs="Cambria"/>
          <w:color w:val="000000" w:themeColor="text1"/>
          <w:sz w:val="21"/>
          <w:szCs w:val="21"/>
        </w:rPr>
        <w:t>MODEL BIULDING:</w:t>
      </w:r>
    </w:p>
    <w:p w14:paraId="6F518AC5" w14:textId="44AFAB20"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sklearn.ensemble  import  RandomForestRegressor,GradientBoostingRegressor,AdaBoostRegressor</w:t>
      </w:r>
    </w:p>
    <w:p w14:paraId="21FAFDCF" w14:textId="14FEBB38"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rfr=RandomForestRegressor</w:t>
      </w:r>
    </w:p>
    <w:p w14:paraId="5D5FAA20" w14:textId="408B0DB7"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gb=GradientBoostingRegressor</w:t>
      </w:r>
    </w:p>
    <w:p w14:paraId="67AFC212" w14:textId="5101F825"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ad=AdaBoostRegressor    </w:t>
      </w:r>
    </w:p>
    <w:p w14:paraId="25C90839" w14:textId="4E1649F6" w:rsidR="33184EEF" w:rsidRDefault="33184EEF" w:rsidP="33184EEF">
      <w:pPr>
        <w:spacing w:line="285" w:lineRule="exact"/>
        <w:ind w:left="0"/>
        <w:rPr>
          <w:rFonts w:ascii="Cambria" w:eastAsia="Cambria" w:hAnsi="Cambria" w:cs="Cambria"/>
          <w:color w:val="000000" w:themeColor="text1"/>
          <w:sz w:val="21"/>
          <w:szCs w:val="21"/>
        </w:rPr>
      </w:pPr>
    </w:p>
    <w:p w14:paraId="437B2119" w14:textId="16BAD602"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sklearn.metrics import r2_score,mean_absolute__error,mean_squatred_error</w:t>
      </w:r>
    </w:p>
    <w:p w14:paraId="2CEAB626" w14:textId="6B9396DC"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w:t>
      </w:r>
    </w:p>
    <w:p w14:paraId="5AB3E30D" w14:textId="22AD204F"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for i in [rfr,gd,ad]:</w:t>
      </w:r>
    </w:p>
    <w:p w14:paraId="0788EEC0" w14:textId="02CB30EB"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i.fit(x_train,y_train)</w:t>
      </w:r>
    </w:p>
    <w:p w14:paraId="65DB8034" w14:textId="3CD573D3"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y_pred=I.predict(x_test)</w:t>
      </w:r>
    </w:p>
    <w:p w14:paraId="24DDF55A" w14:textId="6F1D6F3E"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test_score=r2_score(y_test,y_pred)</w:t>
      </w:r>
    </w:p>
    <w:p w14:paraId="77940275" w14:textId="0D1B6E78"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train_score=r2_score)9y_train,I.predict(x_train))</w:t>
      </w:r>
    </w:p>
    <w:p w14:paraId="5B50443B" w14:textId="30D15E44"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if abs(train_score-test_score)&lt;=0.2:</w:t>
      </w:r>
    </w:p>
    <w:p w14:paraId="3335C228" w14:textId="38704046"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print(I)</w:t>
      </w:r>
    </w:p>
    <w:p w14:paraId="1291D60A" w14:textId="7FDF2DCC"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print(“R2score is”,r2_score(y_test,y_pred))</w:t>
      </w:r>
    </w:p>
    <w:p w14:paraId="60B79A0F" w14:textId="5E7BE3A6"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print(“R2 for train data”,r2_score(y_train, I.predict(x_train)))</w:t>
      </w:r>
    </w:p>
    <w:p w14:paraId="6D1617AA" w14:textId="60260550"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print(“Mean Absolute Error is”, mean_absolute_error(y_pred,y_test))</w:t>
      </w:r>
    </w:p>
    <w:p w14:paraId="5E5FF760" w14:textId="51CD737F"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print(“Mean Squared Error is”,mean_squared_error(y_pred,y_test))</w:t>
      </w:r>
    </w:p>
    <w:p w14:paraId="4E480ED2" w14:textId="75460372"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print(“Root Mean Squared Error is”,(ean_squared_error(y_pred,y_test,squared=False)))</w:t>
      </w:r>
    </w:p>
    <w:p w14:paraId="2B855D88" w14:textId="35F0C763"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REGRESSION MODEL:</w:t>
      </w:r>
    </w:p>
    <w:p w14:paraId="5CB19324" w14:textId="13866880"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sklearn.neighbors import KNeighborsRegressor</w:t>
      </w:r>
    </w:p>
    <w:p w14:paraId="2C340F39" w14:textId="3A709F04"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sklearn.svm import SVR</w:t>
      </w:r>
    </w:p>
    <w:p w14:paraId="1F3A019C" w14:textId="0CEEE198"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Sklearn.tree import DecisionTreeRegressor</w:t>
      </w:r>
    </w:p>
    <w:p w14:paraId="4ECD8E61" w14:textId="178449D7" w:rsidR="33184EEF" w:rsidRDefault="33184EEF" w:rsidP="58DADFD6">
      <w:pPr>
        <w:spacing w:line="285" w:lineRule="exact"/>
        <w:ind w:left="0"/>
        <w:rPr>
          <w:rFonts w:ascii="Cambria" w:eastAsia="Cambria" w:hAnsi="Cambria" w:cs="Cambria"/>
          <w:color w:val="000000" w:themeColor="text1"/>
          <w:sz w:val="21"/>
          <w:szCs w:val="21"/>
        </w:rPr>
      </w:pPr>
    </w:p>
    <w:p w14:paraId="213ADC82" w14:textId="78CBAD69"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sklearn.metricsimport r2_score,mean_absolute_error,mean_squared_error</w:t>
      </w:r>
    </w:p>
    <w:p w14:paraId="06510A63" w14:textId="7492567D" w:rsidR="33184EEF" w:rsidRDefault="33184EEF" w:rsidP="58DADFD6">
      <w:pPr>
        <w:spacing w:line="285" w:lineRule="exact"/>
        <w:ind w:left="0"/>
        <w:rPr>
          <w:rFonts w:ascii="Cambria" w:eastAsia="Cambria" w:hAnsi="Cambria" w:cs="Cambria"/>
          <w:color w:val="000000" w:themeColor="text1"/>
          <w:sz w:val="21"/>
          <w:szCs w:val="21"/>
        </w:rPr>
      </w:pPr>
    </w:p>
    <w:p w14:paraId="5CBA9F92" w14:textId="16BA83D5"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knn+KNeighborsRegressor()</w:t>
      </w:r>
    </w:p>
    <w:p w14:paraId="32B6EC05" w14:textId="3F1E5236"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svr=SVR()</w:t>
      </w:r>
    </w:p>
    <w:p w14:paraId="4446D069" w14:textId="2563FCA3"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dt=DecisionTreeRegressor ()</w:t>
      </w:r>
    </w:p>
    <w:p w14:paraId="70A3BC2D" w14:textId="3E9F95AB"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for I in [knn,svr,dt]:</w:t>
      </w:r>
    </w:p>
    <w:p w14:paraId="3F8E461A" w14:textId="1252183C"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i.fit(x_train,y_train0</w:t>
      </w:r>
    </w:p>
    <w:p w14:paraId="6CD1F997" w14:textId="6816B879"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y_pred=I.predict(x_test)</w:t>
      </w:r>
    </w:p>
    <w:p w14:paraId="74824A74" w14:textId="68B47BAF"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test_score=r2_score(y_train,y_pred)</w:t>
      </w:r>
    </w:p>
    <w:p w14:paraId="78203089" w14:textId="6AFE59E6"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train)score=r2_score(y_train,I.predict(x_train))</w:t>
      </w:r>
    </w:p>
    <w:p w14:paraId="122961CA" w14:textId="1C511ABB"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if abs(train_score-test_score)&lt;=0.1:</w:t>
      </w:r>
    </w:p>
    <w:p w14:paraId="1A8CF5E9" w14:textId="77350ED3"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print(I)</w:t>
      </w:r>
    </w:p>
    <w:p w14:paraId="77F47F69" w14:textId="206CD127"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print(‘R2 Score is,r2_score(y_test,y_pred))</w:t>
      </w:r>
    </w:p>
    <w:p w14:paraId="3E7E116A" w14:textId="27CE467A"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 R2 Score for train data’,r2_score(y_train,I.predict(x_train)))</w:t>
      </w:r>
    </w:p>
    <w:p w14:paraId="0F12824C" w14:textId="2B53B7F2" w:rsidR="33184EEF"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print(‘Mean Absolute Error is’,mean_absolute_error(y_test,y_pred))</w:t>
      </w:r>
    </w:p>
    <w:p w14:paraId="1F7DADC4" w14:textId="30C53E50"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print(‘Mean Squared Error is’,mean_squared_error(y-test,y_pred))</w:t>
      </w:r>
    </w:p>
    <w:p w14:paraId="2BA28AAB" w14:textId="455736BB"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print(‘Root Mean Squared Error is’,(mean_squared_error(y_test,y_pred,squared=False)))</w:t>
      </w:r>
    </w:p>
    <w:p w14:paraId="246E4866" w14:textId="737A0398"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CHECKING CROSS VALIDATION:</w:t>
      </w:r>
    </w:p>
    <w:p w14:paraId="5063A3AD" w14:textId="4C594FF6"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sklearn.model_selection import cross_val_score</w:t>
      </w:r>
    </w:p>
    <w:p w14:paraId="1D7C1224" w14:textId="26398774"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for i in  range(2,5):</w:t>
      </w:r>
    </w:p>
    <w:p w14:paraId="3E52D4D5" w14:textId="42EBE00B"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cv=cross_val_score(rfr,x,y,cv=I)</w:t>
      </w:r>
    </w:p>
    <w:p w14:paraId="47DFBFBA" w14:textId="281C7FD6"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print(rfr,cv.mean())</w:t>
      </w:r>
    </w:p>
    <w:p w14:paraId="2D1596DA" w14:textId="0772ACC7"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HYPERTUNING:</w:t>
      </w:r>
    </w:p>
    <w:p w14:paraId="2AAF1A7C" w14:textId="18FAB413"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from sklearn.model:_selection import randomizedSearchCV</w:t>
      </w:r>
    </w:p>
    <w:p w14:paraId="110F9F3D" w14:textId="098D5870"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param_grid={‘n_estimators’:[10,30,50,70,100],’max-depth’:[None,1,2,3],’max_features’:['auto’,’sprt’]}</w:t>
      </w:r>
    </w:p>
    <w:p w14:paraId="72546255" w14:textId="45BD46B8"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rfr=RandomForestRegressor()</w:t>
      </w:r>
    </w:p>
    <w:p w14:paraId="43B87158" w14:textId="36900A57"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rf-res=RandomoizedSearchCV(estimator=rfr,param_distributions=param_grid,cv=3,verbose=2,n_jobs=-1)</w:t>
      </w:r>
    </w:p>
    <w:p w14:paraId="4313D3F8" w14:textId="12D6E753"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rf_res.fit(x_train,y_train)</w:t>
      </w:r>
    </w:p>
    <w:p w14:paraId="6263D09C" w14:textId="69E83A61" w:rsidR="58DADFD6" w:rsidRDefault="58DADFD6" w:rsidP="58DADFD6">
      <w:pPr>
        <w:spacing w:line="285" w:lineRule="exact"/>
        <w:ind w:left="0"/>
        <w:rPr>
          <w:rFonts w:ascii="Cambria" w:eastAsia="Cambria" w:hAnsi="Cambria" w:cs="Cambria"/>
          <w:color w:val="000000" w:themeColor="text1"/>
          <w:sz w:val="21"/>
          <w:szCs w:val="21"/>
        </w:rPr>
      </w:pPr>
    </w:p>
    <w:p w14:paraId="5161C4A1" w14:textId="2CF14EE9" w:rsidR="58DADFD6" w:rsidRDefault="58DADFD6" w:rsidP="58DADFD6">
      <w:pPr>
        <w:spacing w:line="285" w:lineRule="exact"/>
        <w:ind w:left="0"/>
        <w:rPr>
          <w:rFonts w:ascii="Cambria" w:eastAsia="Cambria" w:hAnsi="Cambria" w:cs="Cambria"/>
          <w:color w:val="000000" w:themeColor="text1"/>
          <w:sz w:val="21"/>
          <w:szCs w:val="21"/>
        </w:rPr>
      </w:pPr>
    </w:p>
    <w:p w14:paraId="5DF6629B" w14:textId="472732A4"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gd=gradientsBoostRegressor()</w:t>
      </w:r>
    </w:p>
    <w:p w14:paraId="29050DC8" w14:textId="613D301F"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gb_res=RandomizedSearchCv(estimator=gb,param_distributions=param_grid,cv=3,verbose=2,n_jobs=-1)</w:t>
      </w:r>
    </w:p>
    <w:p w14:paraId="15AEF1B3" w14:textId="5DA90C9E"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gb_res.fit(x_train,y_train)</w:t>
      </w:r>
    </w:p>
    <w:p w14:paraId="67BFFD19" w14:textId="1CDFBD64"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ACCURACY;</w:t>
      </w:r>
    </w:p>
    <w:p w14:paraId="62C12788" w14:textId="607B5E05"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rfr=randomForestRegressor(n_estimators=10,max_features=’sqrt’,max_depth=None)</w:t>
      </w:r>
    </w:p>
    <w:p w14:paraId="30B2D0EE" w14:textId="6FC29374"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rfr.fit(x_train,y_train)</w:t>
      </w:r>
    </w:p>
    <w:p w14:paraId="2731B753" w14:textId="69308C92"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y-train_pred=rfr.predict(x-train)</w:t>
      </w:r>
    </w:p>
    <w:p w14:paraId="04B6228E" w14:textId="153F58F3"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y_test-pred=rfr.predict(x_test)</w:t>
      </w:r>
    </w:p>
    <w:p w14:paraId="153CB438" w14:textId="7222C8D8"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print(“train accuracy:”,r2_score(y_train-pred,y_train))</w:t>
      </w:r>
    </w:p>
    <w:p w14:paraId="10097590" w14:textId="34C1FB7F"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print(“test accuracy”,r2-score(y_test_pred,y-test))</w:t>
      </w:r>
    </w:p>
    <w:p w14:paraId="6A431A17" w14:textId="6D72D1D2"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EVALUATION MODEL;</w:t>
      </w:r>
    </w:p>
    <w:p w14:paraId="7286CDFC" w14:textId="70271319"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rfr=RandomForestRegressor(n_estimators=10,max_features=’sqrt’,max-depth=None)</w:t>
      </w:r>
    </w:p>
    <w:p w14:paraId="4548987C" w14:textId="6639260F"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Rfr.fit(x_train,y_train)</w:t>
      </w:r>
    </w:p>
    <w:p w14:paraId="147369B3" w14:textId="44A94A67"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y-train_pred=rfr.predict(x_train)</w:t>
      </w:r>
    </w:p>
    <w:p w14:paraId="3551947F" w14:textId="03E211F3"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y_test_pred=rfr.predict(x_test)</w:t>
      </w:r>
    </w:p>
    <w:p w14:paraId="7A04CEBF" w14:textId="289409A0"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print(“train accuracy”,r2_score(y-train_pred,y_train))</w:t>
      </w:r>
    </w:p>
    <w:p w14:paraId="489A4A0C" w14:textId="2D794E20"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print(“test accuracy”,r2-score(y_test_pred,y_test))</w:t>
      </w:r>
    </w:p>
    <w:p w14:paraId="5350697F" w14:textId="4D87C432" w:rsidR="58DADFD6" w:rsidRDefault="58DADFD6" w:rsidP="58DADFD6">
      <w:pPr>
        <w:spacing w:line="285" w:lineRule="exact"/>
        <w:ind w:left="0"/>
        <w:rPr>
          <w:rFonts w:ascii="Cambria" w:eastAsia="Cambria" w:hAnsi="Cambria" w:cs="Cambria"/>
          <w:color w:val="000000" w:themeColor="text1"/>
          <w:sz w:val="21"/>
          <w:szCs w:val="21"/>
        </w:rPr>
      </w:pPr>
    </w:p>
    <w:p w14:paraId="56DCC96B" w14:textId="2F860E43" w:rsidR="58DADFD6" w:rsidRDefault="58DADFD6" w:rsidP="58DADFD6">
      <w:pPr>
        <w:spacing w:line="285" w:lineRule="exact"/>
        <w:ind w:left="0"/>
        <w:rPr>
          <w:rFonts w:ascii="Cambria" w:eastAsia="Cambria" w:hAnsi="Cambria" w:cs="Cambria"/>
          <w:color w:val="000000" w:themeColor="text1"/>
          <w:sz w:val="21"/>
          <w:szCs w:val="21"/>
        </w:rPr>
      </w:pPr>
    </w:p>
    <w:p w14:paraId="2070C47A" w14:textId="237212BB" w:rsidR="33184EEF" w:rsidRDefault="58DADFD6" w:rsidP="33184EEF">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price_list=pd.DataFrame({‘Price’:prices})</w:t>
      </w:r>
    </w:p>
    <w:p w14:paraId="4A37991A" w14:textId="30847E57"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price_list</w:t>
      </w:r>
    </w:p>
    <w:p w14:paraId="10CCBD16" w14:textId="35EBA1A1"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w:t>
      </w:r>
    </w:p>
    <w:p w14:paraId="0FB60087" w14:textId="05F31054" w:rsidR="58DADFD6" w:rsidRDefault="58DADFD6" w:rsidP="58DADFD6">
      <w:pPr>
        <w:spacing w:line="285" w:lineRule="exact"/>
        <w:ind w:left="0"/>
        <w:rPr>
          <w:rFonts w:ascii="Cambria" w:eastAsia="Cambria" w:hAnsi="Cambria" w:cs="Cambria"/>
          <w:color w:val="000000" w:themeColor="text1"/>
          <w:sz w:val="21"/>
          <w:szCs w:val="21"/>
        </w:rPr>
      </w:pPr>
    </w:p>
    <w:p w14:paraId="55788054" w14:textId="78FE6D35" w:rsidR="58DADFD6" w:rsidRDefault="58DADFD6" w:rsidP="58DADFD6">
      <w:pPr>
        <w:spacing w:line="285" w:lineRule="exact"/>
        <w:ind w:left="0"/>
        <w:rPr>
          <w:rFonts w:ascii="Cambria" w:eastAsia="Cambria" w:hAnsi="Cambria" w:cs="Cambria"/>
          <w:color w:val="000000" w:themeColor="text1"/>
          <w:sz w:val="21"/>
          <w:szCs w:val="21"/>
        </w:rPr>
      </w:pPr>
    </w:p>
    <w:p w14:paraId="755C03FA" w14:textId="6FBBFFA0" w:rsidR="58DADFD6" w:rsidRDefault="58DADFD6" w:rsidP="58DADFD6">
      <w:pPr>
        <w:spacing w:line="285" w:lineRule="exact"/>
        <w:ind w:left="0"/>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MODEL DEPLOYMENT:</w:t>
      </w:r>
    </w:p>
    <w:p w14:paraId="3F2D4768" w14:textId="3C03ADD2" w:rsidR="58DADFD6" w:rsidRDefault="58DADFD6" w:rsidP="58DADFD6">
      <w:pPr>
        <w:pStyle w:val="ListParagraph"/>
        <w:numPr>
          <w:ilvl w:val="0"/>
          <w:numId w:val="5"/>
        </w:numPr>
        <w:spacing w:line="285" w:lineRule="exact"/>
        <w:rPr>
          <w:rFonts w:ascii="Cambria" w:eastAsia="Cambria" w:hAnsi="Cambria" w:cs="Cambria"/>
          <w:color w:val="000000" w:themeColor="text1"/>
          <w:sz w:val="21"/>
          <w:szCs w:val="21"/>
        </w:rPr>
      </w:pPr>
    </w:p>
    <w:p w14:paraId="135105C7" w14:textId="667D7FDD" w:rsidR="33184EEF" w:rsidRDefault="58DADFD6" w:rsidP="33184EEF">
      <w:pPr>
        <w:spacing w:line="285" w:lineRule="exact"/>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import pickle</w:t>
      </w:r>
    </w:p>
    <w:p w14:paraId="33E31C97" w14:textId="2528C8D5" w:rsidR="58DADFD6" w:rsidRDefault="58DADFD6" w:rsidP="58DADFD6">
      <w:pPr>
        <w:spacing w:line="285" w:lineRule="exact"/>
        <w:rPr>
          <w:rFonts w:ascii="Cambria" w:eastAsia="Cambria" w:hAnsi="Cambria" w:cs="Cambria"/>
          <w:color w:val="000000" w:themeColor="text1"/>
          <w:sz w:val="21"/>
          <w:szCs w:val="21"/>
        </w:rPr>
      </w:pPr>
      <w:r w:rsidRPr="58DADFD6">
        <w:rPr>
          <w:rFonts w:ascii="Cambria" w:eastAsia="Cambria" w:hAnsi="Cambria" w:cs="Cambria"/>
          <w:color w:val="000000" w:themeColor="text1"/>
          <w:sz w:val="21"/>
          <w:szCs w:val="21"/>
        </w:rPr>
        <w:t xml:space="preserve">               pickle.dump(rfr,open(‘model1.pk1’,’eb’))</w:t>
      </w:r>
    </w:p>
    <w:p w14:paraId="19E6A8AC" w14:textId="4FEA044D" w:rsidR="33184EEF" w:rsidRDefault="33184EEF" w:rsidP="33184EEF">
      <w:pPr>
        <w:spacing w:line="285" w:lineRule="exact"/>
        <w:rPr>
          <w:color w:val="000000" w:themeColor="text1"/>
          <w:sz w:val="21"/>
          <w:szCs w:val="21"/>
        </w:rPr>
      </w:pPr>
    </w:p>
    <w:p w14:paraId="16B9307D" w14:textId="050A21A7" w:rsidR="33184EEF" w:rsidRDefault="33184EEF" w:rsidP="33184EEF">
      <w:pPr>
        <w:spacing w:line="285" w:lineRule="exact"/>
      </w:pPr>
      <w:r>
        <w:br/>
      </w:r>
    </w:p>
    <w:p w14:paraId="397884D0" w14:textId="451A75B1" w:rsidR="58DADFD6" w:rsidRDefault="58DADFD6" w:rsidP="58DADFD6">
      <w:pPr>
        <w:pStyle w:val="Heading1"/>
        <w:numPr>
          <w:ilvl w:val="0"/>
          <w:numId w:val="0"/>
        </w:numPr>
        <w:spacing w:before="120"/>
        <w:rPr>
          <w:rFonts w:ascii="Cambria" w:eastAsia="Cambria" w:hAnsi="Cambria"/>
          <w:caps w:val="0"/>
        </w:rPr>
      </w:pPr>
      <w:r w:rsidRPr="58DADFD6">
        <w:rPr>
          <w:rFonts w:ascii="Fira Sans" w:eastAsia="Fira Sans" w:hAnsi="Fira Sans" w:cs="Fira Sans"/>
          <w:caps w:val="0"/>
          <w:color w:val="212529"/>
          <w:sz w:val="24"/>
          <w:szCs w:val="24"/>
        </w:rPr>
        <w:t>BUILD PYTHON CODE:</w:t>
      </w:r>
    </w:p>
    <w:p w14:paraId="166FD1F9" w14:textId="4B9E6B87" w:rsidR="58DADFD6" w:rsidRDefault="58DADFD6" w:rsidP="58DADFD6">
      <w:pPr>
        <w:pStyle w:val="Heading1"/>
        <w:numPr>
          <w:ilvl w:val="0"/>
          <w:numId w:val="0"/>
        </w:numPr>
        <w:spacing w:before="120"/>
        <w:rPr>
          <w:rFonts w:ascii="Cambria" w:eastAsia="Cambria" w:hAnsi="Cambria"/>
          <w:caps w:val="0"/>
        </w:rPr>
      </w:pPr>
    </w:p>
    <w:p w14:paraId="188272DE" w14:textId="1D6D50A7"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from flask import Flask, render-template, request</w:t>
      </w:r>
    </w:p>
    <w:p w14:paraId="7A71D35D" w14:textId="5A39B12E"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 xml:space="preserve">      import numpy as np</w:t>
      </w:r>
    </w:p>
    <w:p w14:paraId="2A3FB985" w14:textId="60BB884C"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 xml:space="preserve">      import pickle</w:t>
      </w:r>
    </w:p>
    <w:p w14:paraId="68D5CC6C" w14:textId="74554CE8"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RENDER HTML PAGE:</w:t>
      </w:r>
    </w:p>
    <w:p w14:paraId="414B3CF0" w14:textId="267061B3"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@app.route(“/home”)</w:t>
      </w:r>
    </w:p>
    <w:p w14:paraId="6806FA18" w14:textId="1111EC54"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def home()</w:t>
      </w:r>
    </w:p>
    <w:p w14:paraId="5F27E7A3" w14:textId="77BAEB7F"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 xml:space="preserve">        return render_template(‘home.html’)</w:t>
      </w:r>
    </w:p>
    <w:p w14:paraId="1C7249B0" w14:textId="2212AD71"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UI:</w:t>
      </w:r>
    </w:p>
    <w:p w14:paraId="78925B3D" w14:textId="28DD73D5"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@app.route(“/predict”)</w:t>
      </w:r>
    </w:p>
    <w:p w14:paraId="0108FEFC" w14:textId="42D10F42"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def home()</w:t>
      </w:r>
    </w:p>
    <w:p w14:paraId="65257C51" w14:textId="06EA7ADB"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 xml:space="preserve">        return render_template(‘predict.html’)</w:t>
      </w:r>
    </w:p>
    <w:p w14:paraId="19921903" w14:textId="22361C13"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p>
    <w:p w14:paraId="644A5DBF" w14:textId="5F0C12CE"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p>
    <w:p w14:paraId="69DBF4EF" w14:textId="0E9951FA"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@app.route(“/pred”,methods=['POST’,’GET’])</w:t>
      </w:r>
    </w:p>
    <w:p w14:paraId="3611CD35" w14:textId="3B08E155"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r w:rsidRPr="58DADFD6">
        <w:rPr>
          <w:rFonts w:ascii="Fira Sans" w:eastAsia="Fira Sans" w:hAnsi="Fira Sans" w:cs="Fira Sans"/>
          <w:caps w:val="0"/>
          <w:color w:val="212529"/>
          <w:sz w:val="24"/>
          <w:szCs w:val="24"/>
        </w:rPr>
        <w:t>def predict();</w:t>
      </w:r>
    </w:p>
    <w:p w14:paraId="191E536C" w14:textId="1941F957"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x=[[int(x0 for x in request.form.values()]]</w:t>
      </w:r>
    </w:p>
    <w:p w14:paraId="6E047A10" w14:textId="11300FBD"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print(x)</w:t>
      </w:r>
    </w:p>
    <w:p w14:paraId="03B1ED8A" w14:textId="65BE7B2B"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x=np.array(x)</w:t>
      </w:r>
    </w:p>
    <w:p w14:paraId="3459CB56" w14:textId="22412EDE"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print(x.shape)</w:t>
      </w:r>
    </w:p>
    <w:p w14:paraId="3654C655" w14:textId="61895DEE"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print(x)</w:t>
      </w:r>
    </w:p>
    <w:p w14:paraId="539CDFF3" w14:textId="6C7F4E53"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pred=model.predict(x)</w:t>
      </w:r>
    </w:p>
    <w:p w14:paraId="64F7B1F9" w14:textId="1F936B4D"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print(pred)</w:t>
      </w:r>
    </w:p>
    <w:p w14:paraId="1DEA4894" w14:textId="0B4A0501" w:rsidR="58DADFD6" w:rsidRDefault="58DADFD6" w:rsidP="58DADFD6">
      <w:pPr>
        <w:pStyle w:val="Heading1"/>
        <w:numPr>
          <w:ilvl w:val="0"/>
          <w:numId w:val="0"/>
        </w:numPr>
        <w:spacing w:before="120"/>
        <w:rPr>
          <w:rFonts w:ascii="Cambria" w:eastAsia="Cambria" w:hAnsi="Cambria"/>
          <w:caps w:val="0"/>
        </w:rPr>
      </w:pPr>
      <w:r w:rsidRPr="58DADFD6">
        <w:rPr>
          <w:rFonts w:ascii="Cambria" w:eastAsia="Cambria" w:hAnsi="Cambria"/>
          <w:caps w:val="0"/>
        </w:rPr>
        <w:t xml:space="preserve">            return render_template(‘submit.html’,prediction_text=pred)</w:t>
      </w:r>
    </w:p>
    <w:p w14:paraId="00270DC1" w14:textId="5DFDC719" w:rsidR="58DADFD6" w:rsidRDefault="58DADFD6" w:rsidP="58DADFD6">
      <w:pPr>
        <w:pStyle w:val="Heading1"/>
        <w:numPr>
          <w:ilvl w:val="0"/>
          <w:numId w:val="0"/>
        </w:numPr>
        <w:spacing w:before="120"/>
        <w:rPr>
          <w:rFonts w:ascii="Cambria" w:eastAsia="Cambria" w:hAnsi="Cambria"/>
          <w:caps w:val="0"/>
        </w:rPr>
      </w:pPr>
    </w:p>
    <w:p w14:paraId="38D34459" w14:textId="27BEE35E" w:rsidR="58DADFD6" w:rsidRDefault="58DADFD6" w:rsidP="58DADFD6">
      <w:pPr>
        <w:pStyle w:val="Heading1"/>
        <w:numPr>
          <w:ilvl w:val="0"/>
          <w:numId w:val="0"/>
        </w:numPr>
        <w:spacing w:before="120"/>
        <w:rPr>
          <w:rFonts w:ascii="Fira Sans" w:eastAsia="Fira Sans" w:hAnsi="Fira Sans" w:cs="Fira Sans"/>
          <w:caps w:val="0"/>
          <w:color w:val="212529"/>
          <w:sz w:val="24"/>
          <w:szCs w:val="24"/>
        </w:rPr>
      </w:pPr>
    </w:p>
    <w:p w14:paraId="0D70B850" w14:textId="7FD2BE0A" w:rsidR="00DB1732" w:rsidRDefault="58DADFD6" w:rsidP="003371FB">
      <w:pPr>
        <w:pStyle w:val="Heading1"/>
        <w:numPr>
          <w:ilvl w:val="0"/>
          <w:numId w:val="0"/>
        </w:numPr>
        <w:ind w:left="360" w:hanging="360"/>
        <w:rPr>
          <w:color w:val="FF901C" w:themeColor="accent5" w:themeShade="BF"/>
        </w:rPr>
      </w:pPr>
      <w:r w:rsidRPr="58DADFD6">
        <w:rPr>
          <w:color w:val="C00000"/>
        </w:rPr>
        <w:t xml:space="preserve">     </w:t>
      </w:r>
      <w:r w:rsidRPr="58DADFD6">
        <w:rPr>
          <w:color w:val="FF901C" w:themeColor="accent5" w:themeShade="BF"/>
        </w:rPr>
        <w:t>AN LANGUAGE MODEL, I CANNOT provide a specific source code without additional information or clarification. However, as a general approach, Optimising Flight Booking Decisiion Learning with Price Predictions the given above STEPS.</w:t>
      </w:r>
    </w:p>
    <w:p w14:paraId="10936D2B" w14:textId="5994B4B9" w:rsidR="00977312" w:rsidRPr="00A609B7" w:rsidRDefault="00977312" w:rsidP="003371FB">
      <w:pPr>
        <w:pStyle w:val="Heading1"/>
        <w:numPr>
          <w:ilvl w:val="0"/>
          <w:numId w:val="0"/>
        </w:numPr>
        <w:ind w:left="360" w:hanging="360"/>
        <w:rPr>
          <w:color w:val="FF901C" w:themeColor="accent5" w:themeShade="BF"/>
        </w:rPr>
      </w:pPr>
      <w:r>
        <w:rPr>
          <w:color w:val="FF901C" w:themeColor="accent5" w:themeShade="BF"/>
        </w:rPr>
        <w:t xml:space="preserve">       </w:t>
      </w:r>
    </w:p>
    <w:p w14:paraId="385B7FC6" w14:textId="77777777" w:rsidR="00DB1732" w:rsidRDefault="00DB1732" w:rsidP="003371FB">
      <w:pPr>
        <w:pStyle w:val="Heading1"/>
        <w:numPr>
          <w:ilvl w:val="0"/>
          <w:numId w:val="0"/>
        </w:numPr>
        <w:ind w:left="360" w:hanging="360"/>
        <w:rPr>
          <w:color w:val="C00000"/>
        </w:rPr>
      </w:pPr>
    </w:p>
    <w:p w14:paraId="713AC47A" w14:textId="64DB928F" w:rsidR="00DB1732" w:rsidRPr="0047439A" w:rsidRDefault="00DB1732" w:rsidP="0047439A">
      <w:pPr>
        <w:pStyle w:val="Heading1"/>
        <w:numPr>
          <w:ilvl w:val="0"/>
          <w:numId w:val="0"/>
        </w:numPr>
        <w:ind w:left="720"/>
        <w:rPr>
          <w:color w:val="7030A0"/>
        </w:rPr>
      </w:pPr>
    </w:p>
    <w:p w14:paraId="36327B02" w14:textId="2970C5FF" w:rsidR="00951AB2" w:rsidRPr="001677DC" w:rsidRDefault="00951AB2" w:rsidP="003371FB">
      <w:pPr>
        <w:pStyle w:val="Heading1"/>
        <w:numPr>
          <w:ilvl w:val="0"/>
          <w:numId w:val="0"/>
        </w:numPr>
        <w:ind w:left="360" w:hanging="360"/>
        <w:rPr>
          <w:color w:val="00B050"/>
        </w:rPr>
      </w:pPr>
    </w:p>
    <w:sectPr w:rsidR="00951AB2" w:rsidRPr="001677DC">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3FE0" w14:textId="77777777" w:rsidR="00234999" w:rsidRDefault="00234999">
      <w:pPr>
        <w:spacing w:after="0" w:line="240" w:lineRule="auto"/>
      </w:pPr>
      <w:r>
        <w:separator/>
      </w:r>
    </w:p>
    <w:p w14:paraId="71BF71A7" w14:textId="77777777" w:rsidR="00234999" w:rsidRDefault="00234999"/>
  </w:endnote>
  <w:endnote w:type="continuationSeparator" w:id="0">
    <w:p w14:paraId="0FEA376B" w14:textId="77777777" w:rsidR="00234999" w:rsidRDefault="00234999">
      <w:pPr>
        <w:spacing w:after="0" w:line="240" w:lineRule="auto"/>
      </w:pPr>
      <w:r>
        <w:continuationSeparator/>
      </w:r>
    </w:p>
    <w:p w14:paraId="275CCA75" w14:textId="77777777" w:rsidR="00234999" w:rsidRDefault="00234999"/>
  </w:endnote>
  <w:endnote w:type="continuationNotice" w:id="1">
    <w:p w14:paraId="3BADF878" w14:textId="77777777" w:rsidR="00684CCD" w:rsidRDefault="00684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F75F" w14:textId="77777777" w:rsidR="007524D7" w:rsidRDefault="00752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E8F4" w14:textId="77777777" w:rsidR="00485826" w:rsidRDefault="002200D2">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1B02" w14:textId="77777777" w:rsidR="007524D7" w:rsidRDefault="0075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A8D2" w14:textId="77777777" w:rsidR="00234999" w:rsidRDefault="00234999">
      <w:pPr>
        <w:spacing w:after="0" w:line="240" w:lineRule="auto"/>
      </w:pPr>
      <w:r>
        <w:separator/>
      </w:r>
    </w:p>
    <w:p w14:paraId="5B4B582E" w14:textId="77777777" w:rsidR="00234999" w:rsidRDefault="00234999"/>
  </w:footnote>
  <w:footnote w:type="continuationSeparator" w:id="0">
    <w:p w14:paraId="5600ECA0" w14:textId="77777777" w:rsidR="00234999" w:rsidRDefault="00234999">
      <w:pPr>
        <w:spacing w:after="0" w:line="240" w:lineRule="auto"/>
      </w:pPr>
      <w:r>
        <w:continuationSeparator/>
      </w:r>
    </w:p>
    <w:p w14:paraId="7C82A10B" w14:textId="77777777" w:rsidR="00234999" w:rsidRDefault="00234999"/>
  </w:footnote>
  <w:footnote w:type="continuationNotice" w:id="1">
    <w:p w14:paraId="188DBA90" w14:textId="77777777" w:rsidR="00684CCD" w:rsidRDefault="00684C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CFD5" w14:textId="77777777" w:rsidR="007524D7" w:rsidRDefault="00752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80E7" w14:textId="3BC2DB8A" w:rsidR="33184EEF" w:rsidRDefault="33184EEF" w:rsidP="33184EEF">
    <w:pPr>
      <w:pStyle w:val="Header"/>
      <w:jc w:val="center"/>
    </w:pPr>
    <w:r>
      <w:t>1</w:t>
    </w:r>
  </w:p>
  <w:p w14:paraId="7C574497" w14:textId="77777777" w:rsidR="007524D7" w:rsidRDefault="007524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7EAD" w14:textId="77777777" w:rsidR="007524D7" w:rsidRDefault="00752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D973"/>
    <w:multiLevelType w:val="hybridMultilevel"/>
    <w:tmpl w:val="FFFFFFFF"/>
    <w:lvl w:ilvl="0" w:tplc="B78AA55C">
      <w:start w:val="1"/>
      <w:numFmt w:val="bullet"/>
      <w:lvlText w:val=""/>
      <w:lvlJc w:val="left"/>
      <w:pPr>
        <w:ind w:left="720" w:hanging="360"/>
      </w:pPr>
      <w:rPr>
        <w:rFonts w:ascii="Wingdings" w:hAnsi="Wingdings" w:hint="default"/>
      </w:rPr>
    </w:lvl>
    <w:lvl w:ilvl="1" w:tplc="6BDAEAD6">
      <w:start w:val="1"/>
      <w:numFmt w:val="bullet"/>
      <w:lvlText w:val="o"/>
      <w:lvlJc w:val="left"/>
      <w:pPr>
        <w:ind w:left="1440" w:hanging="360"/>
      </w:pPr>
      <w:rPr>
        <w:rFonts w:ascii="Courier New" w:hAnsi="Courier New" w:hint="default"/>
      </w:rPr>
    </w:lvl>
    <w:lvl w:ilvl="2" w:tplc="942A8A20">
      <w:start w:val="1"/>
      <w:numFmt w:val="bullet"/>
      <w:lvlText w:val=""/>
      <w:lvlJc w:val="left"/>
      <w:pPr>
        <w:ind w:left="2160" w:hanging="360"/>
      </w:pPr>
      <w:rPr>
        <w:rFonts w:ascii="Wingdings" w:hAnsi="Wingdings" w:hint="default"/>
      </w:rPr>
    </w:lvl>
    <w:lvl w:ilvl="3" w:tplc="87426B1E">
      <w:start w:val="1"/>
      <w:numFmt w:val="bullet"/>
      <w:lvlText w:val=""/>
      <w:lvlJc w:val="left"/>
      <w:pPr>
        <w:ind w:left="2880" w:hanging="360"/>
      </w:pPr>
      <w:rPr>
        <w:rFonts w:ascii="Symbol" w:hAnsi="Symbol" w:hint="default"/>
      </w:rPr>
    </w:lvl>
    <w:lvl w:ilvl="4" w:tplc="F280BCFC">
      <w:start w:val="1"/>
      <w:numFmt w:val="bullet"/>
      <w:lvlText w:val="o"/>
      <w:lvlJc w:val="left"/>
      <w:pPr>
        <w:ind w:left="3600" w:hanging="360"/>
      </w:pPr>
      <w:rPr>
        <w:rFonts w:ascii="Courier New" w:hAnsi="Courier New" w:hint="default"/>
      </w:rPr>
    </w:lvl>
    <w:lvl w:ilvl="5" w:tplc="C190598C">
      <w:start w:val="1"/>
      <w:numFmt w:val="bullet"/>
      <w:lvlText w:val=""/>
      <w:lvlJc w:val="left"/>
      <w:pPr>
        <w:ind w:left="4320" w:hanging="360"/>
      </w:pPr>
      <w:rPr>
        <w:rFonts w:ascii="Wingdings" w:hAnsi="Wingdings" w:hint="default"/>
      </w:rPr>
    </w:lvl>
    <w:lvl w:ilvl="6" w:tplc="C212DB14">
      <w:start w:val="1"/>
      <w:numFmt w:val="bullet"/>
      <w:lvlText w:val=""/>
      <w:lvlJc w:val="left"/>
      <w:pPr>
        <w:ind w:left="5040" w:hanging="360"/>
      </w:pPr>
      <w:rPr>
        <w:rFonts w:ascii="Symbol" w:hAnsi="Symbol" w:hint="default"/>
      </w:rPr>
    </w:lvl>
    <w:lvl w:ilvl="7" w:tplc="3EC46B22">
      <w:start w:val="1"/>
      <w:numFmt w:val="bullet"/>
      <w:lvlText w:val="o"/>
      <w:lvlJc w:val="left"/>
      <w:pPr>
        <w:ind w:left="5760" w:hanging="360"/>
      </w:pPr>
      <w:rPr>
        <w:rFonts w:ascii="Courier New" w:hAnsi="Courier New" w:hint="default"/>
      </w:rPr>
    </w:lvl>
    <w:lvl w:ilvl="8" w:tplc="7266168C">
      <w:start w:val="1"/>
      <w:numFmt w:val="bullet"/>
      <w:lvlText w:val=""/>
      <w:lvlJc w:val="left"/>
      <w:pPr>
        <w:ind w:left="6480" w:hanging="360"/>
      </w:pPr>
      <w:rPr>
        <w:rFonts w:ascii="Wingdings" w:hAnsi="Wingdings" w:hint="default"/>
      </w:rPr>
    </w:lvl>
  </w:abstractNum>
  <w:abstractNum w:abstractNumId="1" w15:restartNumberingAfterBreak="0">
    <w:nsid w:val="14B6FF42"/>
    <w:multiLevelType w:val="hybridMultilevel"/>
    <w:tmpl w:val="FFFFFFFF"/>
    <w:lvl w:ilvl="0" w:tplc="B99E8CCC">
      <w:start w:val="1"/>
      <w:numFmt w:val="bullet"/>
      <w:lvlText w:val=""/>
      <w:lvlJc w:val="left"/>
      <w:pPr>
        <w:ind w:left="720" w:hanging="360"/>
      </w:pPr>
      <w:rPr>
        <w:rFonts w:ascii="Wingdings" w:hAnsi="Wingdings" w:hint="default"/>
      </w:rPr>
    </w:lvl>
    <w:lvl w:ilvl="1" w:tplc="D7EAE154">
      <w:start w:val="1"/>
      <w:numFmt w:val="bullet"/>
      <w:lvlText w:val="o"/>
      <w:lvlJc w:val="left"/>
      <w:pPr>
        <w:ind w:left="1440" w:hanging="360"/>
      </w:pPr>
      <w:rPr>
        <w:rFonts w:ascii="Courier New" w:hAnsi="Courier New" w:hint="default"/>
      </w:rPr>
    </w:lvl>
    <w:lvl w:ilvl="2" w:tplc="056EC3E0">
      <w:start w:val="1"/>
      <w:numFmt w:val="bullet"/>
      <w:lvlText w:val=""/>
      <w:lvlJc w:val="left"/>
      <w:pPr>
        <w:ind w:left="2160" w:hanging="360"/>
      </w:pPr>
      <w:rPr>
        <w:rFonts w:ascii="Wingdings" w:hAnsi="Wingdings" w:hint="default"/>
      </w:rPr>
    </w:lvl>
    <w:lvl w:ilvl="3" w:tplc="DE40C584">
      <w:start w:val="1"/>
      <w:numFmt w:val="bullet"/>
      <w:lvlText w:val=""/>
      <w:lvlJc w:val="left"/>
      <w:pPr>
        <w:ind w:left="2880" w:hanging="360"/>
      </w:pPr>
      <w:rPr>
        <w:rFonts w:ascii="Symbol" w:hAnsi="Symbol" w:hint="default"/>
      </w:rPr>
    </w:lvl>
    <w:lvl w:ilvl="4" w:tplc="D65E4AC2">
      <w:start w:val="1"/>
      <w:numFmt w:val="bullet"/>
      <w:lvlText w:val="o"/>
      <w:lvlJc w:val="left"/>
      <w:pPr>
        <w:ind w:left="3600" w:hanging="360"/>
      </w:pPr>
      <w:rPr>
        <w:rFonts w:ascii="Courier New" w:hAnsi="Courier New" w:hint="default"/>
      </w:rPr>
    </w:lvl>
    <w:lvl w:ilvl="5" w:tplc="52F62CF2">
      <w:start w:val="1"/>
      <w:numFmt w:val="bullet"/>
      <w:lvlText w:val=""/>
      <w:lvlJc w:val="left"/>
      <w:pPr>
        <w:ind w:left="4320" w:hanging="360"/>
      </w:pPr>
      <w:rPr>
        <w:rFonts w:ascii="Wingdings" w:hAnsi="Wingdings" w:hint="default"/>
      </w:rPr>
    </w:lvl>
    <w:lvl w:ilvl="6" w:tplc="CEA08830">
      <w:start w:val="1"/>
      <w:numFmt w:val="bullet"/>
      <w:lvlText w:val=""/>
      <w:lvlJc w:val="left"/>
      <w:pPr>
        <w:ind w:left="5040" w:hanging="360"/>
      </w:pPr>
      <w:rPr>
        <w:rFonts w:ascii="Symbol" w:hAnsi="Symbol" w:hint="default"/>
      </w:rPr>
    </w:lvl>
    <w:lvl w:ilvl="7" w:tplc="2BA01ABC">
      <w:start w:val="1"/>
      <w:numFmt w:val="bullet"/>
      <w:lvlText w:val="o"/>
      <w:lvlJc w:val="left"/>
      <w:pPr>
        <w:ind w:left="5760" w:hanging="360"/>
      </w:pPr>
      <w:rPr>
        <w:rFonts w:ascii="Courier New" w:hAnsi="Courier New" w:hint="default"/>
      </w:rPr>
    </w:lvl>
    <w:lvl w:ilvl="8" w:tplc="DCA2F3A2">
      <w:start w:val="1"/>
      <w:numFmt w:val="bullet"/>
      <w:lvlText w:val=""/>
      <w:lvlJc w:val="left"/>
      <w:pPr>
        <w:ind w:left="6480" w:hanging="360"/>
      </w:pPr>
      <w:rPr>
        <w:rFonts w:ascii="Wingdings" w:hAnsi="Wingdings" w:hint="default"/>
      </w:rPr>
    </w:lvl>
  </w:abstractNum>
  <w:abstractNum w:abstractNumId="2" w15:restartNumberingAfterBreak="0">
    <w:nsid w:val="20661EC3"/>
    <w:multiLevelType w:val="hybridMultilevel"/>
    <w:tmpl w:val="BC4E9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843169"/>
    <w:multiLevelType w:val="multilevel"/>
    <w:tmpl w:val="BB66B6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00B0F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0B86C12"/>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CA331E1"/>
    <w:multiLevelType w:val="hybridMultilevel"/>
    <w:tmpl w:val="5D8A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83A94"/>
    <w:multiLevelType w:val="hybridMultilevel"/>
    <w:tmpl w:val="EADED150"/>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7" w15:restartNumberingAfterBreak="0">
    <w:nsid w:val="3180912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F53FE"/>
    <w:multiLevelType w:val="hybridMultilevel"/>
    <w:tmpl w:val="E8C6A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F80BD9"/>
    <w:multiLevelType w:val="hybridMultilevel"/>
    <w:tmpl w:val="795AE578"/>
    <w:lvl w:ilvl="0" w:tplc="0409000F">
      <w:start w:val="1"/>
      <w:numFmt w:val="decimal"/>
      <w:lvlText w:val="%1."/>
      <w:lvlJc w:val="left"/>
      <w:pPr>
        <w:ind w:left="934" w:hanging="360"/>
      </w:p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10" w15:restartNumberingAfterBreak="0">
    <w:nsid w:val="409A2201"/>
    <w:multiLevelType w:val="hybridMultilevel"/>
    <w:tmpl w:val="62AA96F4"/>
    <w:lvl w:ilvl="0" w:tplc="FFFFFFFF">
      <w:start w:val="8"/>
      <w:numFmt w:val="decimal"/>
      <w:lvlText w:val="%1."/>
      <w:lvlJc w:val="left"/>
      <w:pPr>
        <w:ind w:left="1013" w:hanging="360"/>
      </w:pPr>
      <w:rPr>
        <w:rFonts w:hint="default"/>
        <w:color w:val="00B0F0"/>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1" w15:restartNumberingAfterBreak="0">
    <w:nsid w:val="4704596B"/>
    <w:multiLevelType w:val="hybridMultilevel"/>
    <w:tmpl w:val="FFFFFFFF"/>
    <w:lvl w:ilvl="0" w:tplc="46F82614">
      <w:start w:val="1"/>
      <w:numFmt w:val="bullet"/>
      <w:lvlText w:val=""/>
      <w:lvlJc w:val="left"/>
      <w:pPr>
        <w:ind w:left="720" w:hanging="360"/>
      </w:pPr>
      <w:rPr>
        <w:rFonts w:ascii="Wingdings" w:hAnsi="Wingdings" w:hint="default"/>
      </w:rPr>
    </w:lvl>
    <w:lvl w:ilvl="1" w:tplc="524239C0">
      <w:start w:val="1"/>
      <w:numFmt w:val="bullet"/>
      <w:lvlText w:val="o"/>
      <w:lvlJc w:val="left"/>
      <w:pPr>
        <w:ind w:left="1440" w:hanging="360"/>
      </w:pPr>
      <w:rPr>
        <w:rFonts w:ascii="Courier New" w:hAnsi="Courier New" w:hint="default"/>
      </w:rPr>
    </w:lvl>
    <w:lvl w:ilvl="2" w:tplc="0DAAB65C">
      <w:start w:val="1"/>
      <w:numFmt w:val="bullet"/>
      <w:lvlText w:val=""/>
      <w:lvlJc w:val="left"/>
      <w:pPr>
        <w:ind w:left="2160" w:hanging="360"/>
      </w:pPr>
      <w:rPr>
        <w:rFonts w:ascii="Wingdings" w:hAnsi="Wingdings" w:hint="default"/>
      </w:rPr>
    </w:lvl>
    <w:lvl w:ilvl="3" w:tplc="8A764378">
      <w:start w:val="1"/>
      <w:numFmt w:val="bullet"/>
      <w:lvlText w:val=""/>
      <w:lvlJc w:val="left"/>
      <w:pPr>
        <w:ind w:left="2880" w:hanging="360"/>
      </w:pPr>
      <w:rPr>
        <w:rFonts w:ascii="Symbol" w:hAnsi="Symbol" w:hint="default"/>
      </w:rPr>
    </w:lvl>
    <w:lvl w:ilvl="4" w:tplc="DCEE5B44">
      <w:start w:val="1"/>
      <w:numFmt w:val="bullet"/>
      <w:lvlText w:val="o"/>
      <w:lvlJc w:val="left"/>
      <w:pPr>
        <w:ind w:left="3600" w:hanging="360"/>
      </w:pPr>
      <w:rPr>
        <w:rFonts w:ascii="Courier New" w:hAnsi="Courier New" w:hint="default"/>
      </w:rPr>
    </w:lvl>
    <w:lvl w:ilvl="5" w:tplc="A38845B8">
      <w:start w:val="1"/>
      <w:numFmt w:val="bullet"/>
      <w:lvlText w:val=""/>
      <w:lvlJc w:val="left"/>
      <w:pPr>
        <w:ind w:left="4320" w:hanging="360"/>
      </w:pPr>
      <w:rPr>
        <w:rFonts w:ascii="Wingdings" w:hAnsi="Wingdings" w:hint="default"/>
      </w:rPr>
    </w:lvl>
    <w:lvl w:ilvl="6" w:tplc="3482CDF2">
      <w:start w:val="1"/>
      <w:numFmt w:val="bullet"/>
      <w:lvlText w:val=""/>
      <w:lvlJc w:val="left"/>
      <w:pPr>
        <w:ind w:left="5040" w:hanging="360"/>
      </w:pPr>
      <w:rPr>
        <w:rFonts w:ascii="Symbol" w:hAnsi="Symbol" w:hint="default"/>
      </w:rPr>
    </w:lvl>
    <w:lvl w:ilvl="7" w:tplc="34563560">
      <w:start w:val="1"/>
      <w:numFmt w:val="bullet"/>
      <w:lvlText w:val="o"/>
      <w:lvlJc w:val="left"/>
      <w:pPr>
        <w:ind w:left="5760" w:hanging="360"/>
      </w:pPr>
      <w:rPr>
        <w:rFonts w:ascii="Courier New" w:hAnsi="Courier New" w:hint="default"/>
      </w:rPr>
    </w:lvl>
    <w:lvl w:ilvl="8" w:tplc="F168E882">
      <w:start w:val="1"/>
      <w:numFmt w:val="bullet"/>
      <w:lvlText w:val=""/>
      <w:lvlJc w:val="left"/>
      <w:pPr>
        <w:ind w:left="6480" w:hanging="360"/>
      </w:pPr>
      <w:rPr>
        <w:rFonts w:ascii="Wingdings" w:hAnsi="Wingdings" w:hint="default"/>
      </w:rPr>
    </w:lvl>
  </w:abstractNum>
  <w:abstractNum w:abstractNumId="12" w15:restartNumberingAfterBreak="0">
    <w:nsid w:val="48FB0E3A"/>
    <w:multiLevelType w:val="hybridMultilevel"/>
    <w:tmpl w:val="730873F8"/>
    <w:lvl w:ilvl="0" w:tplc="45F67DF4">
      <w:start w:val="1"/>
      <w:numFmt w:val="bullet"/>
      <w:pStyle w:val="Heading1"/>
      <w:lvlText w:val=""/>
      <w:lvlJc w:val="left"/>
      <w:pPr>
        <w:ind w:left="360" w:hanging="360"/>
      </w:pPr>
      <w:rPr>
        <w:rFonts w:ascii="Wingdings" w:hAnsi="Wingdings" w:hint="default"/>
        <w:color w:val="00B050"/>
      </w:rPr>
    </w:lvl>
    <w:lvl w:ilvl="1" w:tplc="A11AF962">
      <w:start w:val="1"/>
      <w:numFmt w:val="upperLetter"/>
      <w:pStyle w:val="Heading2"/>
      <w:lvlText w:val="%2."/>
      <w:lvlJc w:val="left"/>
      <w:pPr>
        <w:ind w:left="720" w:hanging="360"/>
      </w:pPr>
    </w:lvl>
    <w:lvl w:ilvl="2" w:tplc="D6C61B88">
      <w:start w:val="1"/>
      <w:numFmt w:val="lowerRoman"/>
      <w:pStyle w:val="Heading3"/>
      <w:lvlText w:val="%3."/>
      <w:lvlJc w:val="right"/>
      <w:pPr>
        <w:ind w:left="1080" w:hanging="360"/>
      </w:pPr>
    </w:lvl>
    <w:lvl w:ilvl="3" w:tplc="87589E5E">
      <w:start w:val="1"/>
      <w:numFmt w:val="decimal"/>
      <w:pStyle w:val="Heading4"/>
      <w:lvlText w:val="%4."/>
      <w:lvlJc w:val="left"/>
      <w:pPr>
        <w:ind w:left="1440" w:hanging="360"/>
      </w:pPr>
      <w:rPr>
        <w:color w:val="C16F94" w:themeColor="accent6"/>
      </w:rPr>
    </w:lvl>
    <w:lvl w:ilvl="4" w:tplc="FDD8146C">
      <w:start w:val="1"/>
      <w:numFmt w:val="lowerLetter"/>
      <w:pStyle w:val="Heading5"/>
      <w:lvlText w:val="%5."/>
      <w:lvlJc w:val="left"/>
      <w:pPr>
        <w:ind w:left="1800" w:hanging="360"/>
      </w:pPr>
    </w:lvl>
    <w:lvl w:ilvl="5" w:tplc="F52C5846">
      <w:start w:val="1"/>
      <w:numFmt w:val="lowerRoman"/>
      <w:pStyle w:val="Heading6"/>
      <w:lvlText w:val="%6."/>
      <w:lvlJc w:val="right"/>
      <w:pPr>
        <w:ind w:left="2160" w:hanging="360"/>
      </w:pPr>
    </w:lvl>
    <w:lvl w:ilvl="6" w:tplc="D4F8B6E2">
      <w:start w:val="1"/>
      <w:numFmt w:val="decimal"/>
      <w:pStyle w:val="Heading7"/>
      <w:lvlText w:val="%7."/>
      <w:lvlJc w:val="left"/>
      <w:pPr>
        <w:ind w:left="2520" w:hanging="360"/>
      </w:pPr>
      <w:rPr>
        <w:color w:val="0070C0"/>
      </w:rPr>
    </w:lvl>
    <w:lvl w:ilvl="7" w:tplc="848EE0FC">
      <w:start w:val="1"/>
      <w:numFmt w:val="lowerLetter"/>
      <w:pStyle w:val="Heading8"/>
      <w:lvlText w:val="%8."/>
      <w:lvlJc w:val="left"/>
      <w:pPr>
        <w:ind w:left="2880" w:hanging="360"/>
      </w:pPr>
    </w:lvl>
    <w:lvl w:ilvl="8" w:tplc="B14A0C10">
      <w:start w:val="1"/>
      <w:numFmt w:val="lowerRoman"/>
      <w:pStyle w:val="Heading9"/>
      <w:lvlText w:val="%9."/>
      <w:lvlJc w:val="right"/>
      <w:pPr>
        <w:ind w:left="3240" w:hanging="360"/>
      </w:pPr>
    </w:lvl>
  </w:abstractNum>
  <w:abstractNum w:abstractNumId="13" w15:restartNumberingAfterBreak="0">
    <w:nsid w:val="4C3DB9D1"/>
    <w:multiLevelType w:val="hybridMultilevel"/>
    <w:tmpl w:val="FFFFFFFF"/>
    <w:lvl w:ilvl="0" w:tplc="485437AC">
      <w:start w:val="1"/>
      <w:numFmt w:val="decimal"/>
      <w:lvlText w:val="%1."/>
      <w:lvlJc w:val="left"/>
      <w:pPr>
        <w:ind w:left="720" w:hanging="360"/>
      </w:pPr>
    </w:lvl>
    <w:lvl w:ilvl="1" w:tplc="3F66779A">
      <w:start w:val="1"/>
      <w:numFmt w:val="lowerLetter"/>
      <w:lvlText w:val="%2."/>
      <w:lvlJc w:val="left"/>
      <w:pPr>
        <w:ind w:left="1440" w:hanging="360"/>
      </w:pPr>
    </w:lvl>
    <w:lvl w:ilvl="2" w:tplc="CA943474">
      <w:start w:val="1"/>
      <w:numFmt w:val="lowerRoman"/>
      <w:lvlText w:val="%3."/>
      <w:lvlJc w:val="right"/>
      <w:pPr>
        <w:ind w:left="2160" w:hanging="180"/>
      </w:pPr>
    </w:lvl>
    <w:lvl w:ilvl="3" w:tplc="AD7AA752">
      <w:start w:val="1"/>
      <w:numFmt w:val="decimal"/>
      <w:lvlText w:val="%4."/>
      <w:lvlJc w:val="left"/>
      <w:pPr>
        <w:ind w:left="2880" w:hanging="360"/>
      </w:pPr>
    </w:lvl>
    <w:lvl w:ilvl="4" w:tplc="88525B7E">
      <w:start w:val="1"/>
      <w:numFmt w:val="lowerLetter"/>
      <w:lvlText w:val="%5."/>
      <w:lvlJc w:val="left"/>
      <w:pPr>
        <w:ind w:left="3600" w:hanging="360"/>
      </w:pPr>
    </w:lvl>
    <w:lvl w:ilvl="5" w:tplc="83A4D1B2">
      <w:start w:val="1"/>
      <w:numFmt w:val="lowerRoman"/>
      <w:lvlText w:val="%6."/>
      <w:lvlJc w:val="right"/>
      <w:pPr>
        <w:ind w:left="4320" w:hanging="180"/>
      </w:pPr>
    </w:lvl>
    <w:lvl w:ilvl="6" w:tplc="5442CEB8">
      <w:start w:val="1"/>
      <w:numFmt w:val="decimal"/>
      <w:lvlText w:val="%7."/>
      <w:lvlJc w:val="left"/>
      <w:pPr>
        <w:ind w:left="5040" w:hanging="360"/>
      </w:pPr>
    </w:lvl>
    <w:lvl w:ilvl="7" w:tplc="FDFE9CE8">
      <w:start w:val="1"/>
      <w:numFmt w:val="lowerLetter"/>
      <w:lvlText w:val="%8."/>
      <w:lvlJc w:val="left"/>
      <w:pPr>
        <w:ind w:left="5760" w:hanging="360"/>
      </w:pPr>
    </w:lvl>
    <w:lvl w:ilvl="8" w:tplc="0B40FD6C">
      <w:start w:val="1"/>
      <w:numFmt w:val="lowerRoman"/>
      <w:lvlText w:val="%9."/>
      <w:lvlJc w:val="right"/>
      <w:pPr>
        <w:ind w:left="6480" w:hanging="180"/>
      </w:pPr>
    </w:lvl>
  </w:abstractNum>
  <w:abstractNum w:abstractNumId="14" w15:restartNumberingAfterBreak="0">
    <w:nsid w:val="4EC17A52"/>
    <w:multiLevelType w:val="hybridMultilevel"/>
    <w:tmpl w:val="C2641F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9982DCB"/>
    <w:multiLevelType w:val="hybridMultilevel"/>
    <w:tmpl w:val="67188A3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6" w15:restartNumberingAfterBreak="0">
    <w:nsid w:val="724C222B"/>
    <w:multiLevelType w:val="hybridMultilevel"/>
    <w:tmpl w:val="1376D9F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2925AE9"/>
    <w:multiLevelType w:val="hybridMultilevel"/>
    <w:tmpl w:val="FFFFFFFF"/>
    <w:lvl w:ilvl="0" w:tplc="643CD784">
      <w:start w:val="1"/>
      <w:numFmt w:val="bullet"/>
      <w:lvlText w:val=""/>
      <w:lvlJc w:val="left"/>
      <w:pPr>
        <w:ind w:left="720" w:hanging="360"/>
      </w:pPr>
      <w:rPr>
        <w:rFonts w:ascii="Wingdings" w:hAnsi="Wingdings" w:hint="default"/>
      </w:rPr>
    </w:lvl>
    <w:lvl w:ilvl="1" w:tplc="61C67416">
      <w:start w:val="1"/>
      <w:numFmt w:val="bullet"/>
      <w:lvlText w:val="o"/>
      <w:lvlJc w:val="left"/>
      <w:pPr>
        <w:ind w:left="1440" w:hanging="360"/>
      </w:pPr>
      <w:rPr>
        <w:rFonts w:ascii="Courier New" w:hAnsi="Courier New" w:hint="default"/>
      </w:rPr>
    </w:lvl>
    <w:lvl w:ilvl="2" w:tplc="CD3878D6">
      <w:start w:val="1"/>
      <w:numFmt w:val="bullet"/>
      <w:lvlText w:val=""/>
      <w:lvlJc w:val="left"/>
      <w:pPr>
        <w:ind w:left="2160" w:hanging="360"/>
      </w:pPr>
      <w:rPr>
        <w:rFonts w:ascii="Wingdings" w:hAnsi="Wingdings" w:hint="default"/>
      </w:rPr>
    </w:lvl>
    <w:lvl w:ilvl="3" w:tplc="136ED174">
      <w:start w:val="1"/>
      <w:numFmt w:val="bullet"/>
      <w:lvlText w:val=""/>
      <w:lvlJc w:val="left"/>
      <w:pPr>
        <w:ind w:left="2880" w:hanging="360"/>
      </w:pPr>
      <w:rPr>
        <w:rFonts w:ascii="Symbol" w:hAnsi="Symbol" w:hint="default"/>
      </w:rPr>
    </w:lvl>
    <w:lvl w:ilvl="4" w:tplc="F62CB91A">
      <w:start w:val="1"/>
      <w:numFmt w:val="bullet"/>
      <w:lvlText w:val="o"/>
      <w:lvlJc w:val="left"/>
      <w:pPr>
        <w:ind w:left="3600" w:hanging="360"/>
      </w:pPr>
      <w:rPr>
        <w:rFonts w:ascii="Courier New" w:hAnsi="Courier New" w:hint="default"/>
      </w:rPr>
    </w:lvl>
    <w:lvl w:ilvl="5" w:tplc="8E2C9E7E">
      <w:start w:val="1"/>
      <w:numFmt w:val="bullet"/>
      <w:lvlText w:val=""/>
      <w:lvlJc w:val="left"/>
      <w:pPr>
        <w:ind w:left="4320" w:hanging="360"/>
      </w:pPr>
      <w:rPr>
        <w:rFonts w:ascii="Wingdings" w:hAnsi="Wingdings" w:hint="default"/>
      </w:rPr>
    </w:lvl>
    <w:lvl w:ilvl="6" w:tplc="C2C0E10C">
      <w:start w:val="1"/>
      <w:numFmt w:val="bullet"/>
      <w:lvlText w:val=""/>
      <w:lvlJc w:val="left"/>
      <w:pPr>
        <w:ind w:left="5040" w:hanging="360"/>
      </w:pPr>
      <w:rPr>
        <w:rFonts w:ascii="Symbol" w:hAnsi="Symbol" w:hint="default"/>
      </w:rPr>
    </w:lvl>
    <w:lvl w:ilvl="7" w:tplc="4B98724E">
      <w:start w:val="1"/>
      <w:numFmt w:val="bullet"/>
      <w:lvlText w:val="o"/>
      <w:lvlJc w:val="left"/>
      <w:pPr>
        <w:ind w:left="5760" w:hanging="360"/>
      </w:pPr>
      <w:rPr>
        <w:rFonts w:ascii="Courier New" w:hAnsi="Courier New" w:hint="default"/>
      </w:rPr>
    </w:lvl>
    <w:lvl w:ilvl="8" w:tplc="9AE61758">
      <w:start w:val="1"/>
      <w:numFmt w:val="bullet"/>
      <w:lvlText w:val=""/>
      <w:lvlJc w:val="left"/>
      <w:pPr>
        <w:ind w:left="6480" w:hanging="360"/>
      </w:pPr>
      <w:rPr>
        <w:rFonts w:ascii="Wingdings" w:hAnsi="Wingdings" w:hint="default"/>
      </w:rPr>
    </w:lvl>
  </w:abstractNum>
  <w:abstractNum w:abstractNumId="18" w15:restartNumberingAfterBreak="0">
    <w:nsid w:val="7327705D"/>
    <w:multiLevelType w:val="hybridMultilevel"/>
    <w:tmpl w:val="26E22670"/>
    <w:lvl w:ilvl="0" w:tplc="D9F2A34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301B5D"/>
    <w:multiLevelType w:val="hybridMultilevel"/>
    <w:tmpl w:val="257459A6"/>
    <w:lvl w:ilvl="0" w:tplc="0409000F">
      <w:start w:val="1"/>
      <w:numFmt w:val="decimal"/>
      <w:lvlText w:val="%1."/>
      <w:lvlJc w:val="left"/>
      <w:pPr>
        <w:ind w:left="1013" w:hanging="360"/>
      </w:pPr>
      <w:rPr>
        <w:rFonts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20" w15:restartNumberingAfterBreak="0">
    <w:nsid w:val="7FAB31EE"/>
    <w:multiLevelType w:val="multilevel"/>
    <w:tmpl w:val="FFFFFF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5633075">
    <w:abstractNumId w:val="1"/>
  </w:num>
  <w:num w:numId="2" w16cid:durableId="1880972835">
    <w:abstractNumId w:val="0"/>
  </w:num>
  <w:num w:numId="3" w16cid:durableId="1197278922">
    <w:abstractNumId w:val="11"/>
  </w:num>
  <w:num w:numId="4" w16cid:durableId="376667237">
    <w:abstractNumId w:val="17"/>
  </w:num>
  <w:num w:numId="5" w16cid:durableId="1489785304">
    <w:abstractNumId w:val="7"/>
  </w:num>
  <w:num w:numId="6" w16cid:durableId="2025858426">
    <w:abstractNumId w:val="13"/>
  </w:num>
  <w:num w:numId="7" w16cid:durableId="1769501174">
    <w:abstractNumId w:val="20"/>
  </w:num>
  <w:num w:numId="8" w16cid:durableId="12149996">
    <w:abstractNumId w:val="12"/>
  </w:num>
  <w:num w:numId="9" w16cid:durableId="1199585534">
    <w:abstractNumId w:val="3"/>
  </w:num>
  <w:num w:numId="10" w16cid:durableId="1901287201">
    <w:abstractNumId w:val="18"/>
  </w:num>
  <w:num w:numId="11" w16cid:durableId="836575899">
    <w:abstractNumId w:val="4"/>
  </w:num>
  <w:num w:numId="12" w16cid:durableId="1263300108">
    <w:abstractNumId w:val="2"/>
  </w:num>
  <w:num w:numId="13" w16cid:durableId="2038306492">
    <w:abstractNumId w:val="14"/>
  </w:num>
  <w:num w:numId="14" w16cid:durableId="286006673">
    <w:abstractNumId w:val="16"/>
  </w:num>
  <w:num w:numId="15" w16cid:durableId="1702172354">
    <w:abstractNumId w:val="8"/>
  </w:num>
  <w:num w:numId="16" w16cid:durableId="791284008">
    <w:abstractNumId w:val="15"/>
  </w:num>
  <w:num w:numId="17" w16cid:durableId="1456414055">
    <w:abstractNumId w:val="5"/>
  </w:num>
  <w:num w:numId="18" w16cid:durableId="1006597761">
    <w:abstractNumId w:val="19"/>
  </w:num>
  <w:num w:numId="19" w16cid:durableId="1071007259">
    <w:abstractNumId w:val="9"/>
  </w:num>
  <w:num w:numId="20" w16cid:durableId="1061097650">
    <w:abstractNumId w:val="6"/>
  </w:num>
  <w:num w:numId="21" w16cid:durableId="12466455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attachedTemplate r:id="rId1"/>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0B"/>
    <w:rsid w:val="000071CD"/>
    <w:rsid w:val="000100BC"/>
    <w:rsid w:val="000140E9"/>
    <w:rsid w:val="0003280F"/>
    <w:rsid w:val="000335DC"/>
    <w:rsid w:val="00036944"/>
    <w:rsid w:val="00042346"/>
    <w:rsid w:val="00047A07"/>
    <w:rsid w:val="00063F9C"/>
    <w:rsid w:val="00065037"/>
    <w:rsid w:val="0009274D"/>
    <w:rsid w:val="000A1297"/>
    <w:rsid w:val="000A454B"/>
    <w:rsid w:val="000C2D14"/>
    <w:rsid w:val="000D185F"/>
    <w:rsid w:val="000D1BAD"/>
    <w:rsid w:val="000D2257"/>
    <w:rsid w:val="000D7C42"/>
    <w:rsid w:val="00102FA4"/>
    <w:rsid w:val="00110BDB"/>
    <w:rsid w:val="00124A47"/>
    <w:rsid w:val="0013029F"/>
    <w:rsid w:val="00151C0B"/>
    <w:rsid w:val="00156743"/>
    <w:rsid w:val="00157D20"/>
    <w:rsid w:val="001677DC"/>
    <w:rsid w:val="001C1BBF"/>
    <w:rsid w:val="001D01EC"/>
    <w:rsid w:val="001D0B7E"/>
    <w:rsid w:val="001D7A06"/>
    <w:rsid w:val="001F3C38"/>
    <w:rsid w:val="001F62CE"/>
    <w:rsid w:val="00200FA5"/>
    <w:rsid w:val="00207CFB"/>
    <w:rsid w:val="002104EF"/>
    <w:rsid w:val="0021564A"/>
    <w:rsid w:val="002200D2"/>
    <w:rsid w:val="00220476"/>
    <w:rsid w:val="00221E04"/>
    <w:rsid w:val="00234999"/>
    <w:rsid w:val="002675BD"/>
    <w:rsid w:val="00273C62"/>
    <w:rsid w:val="00286AEB"/>
    <w:rsid w:val="0028773C"/>
    <w:rsid w:val="002925FC"/>
    <w:rsid w:val="00296E1C"/>
    <w:rsid w:val="002C2286"/>
    <w:rsid w:val="002D248F"/>
    <w:rsid w:val="002D529A"/>
    <w:rsid w:val="002E6FF7"/>
    <w:rsid w:val="003155D8"/>
    <w:rsid w:val="00317694"/>
    <w:rsid w:val="003371FB"/>
    <w:rsid w:val="003521E7"/>
    <w:rsid w:val="003555B0"/>
    <w:rsid w:val="003568E2"/>
    <w:rsid w:val="00372595"/>
    <w:rsid w:val="00373909"/>
    <w:rsid w:val="003A230B"/>
    <w:rsid w:val="003C2E8F"/>
    <w:rsid w:val="003C51DC"/>
    <w:rsid w:val="003C691D"/>
    <w:rsid w:val="003D3C9F"/>
    <w:rsid w:val="003D4559"/>
    <w:rsid w:val="003E72D0"/>
    <w:rsid w:val="003E74D6"/>
    <w:rsid w:val="004220CA"/>
    <w:rsid w:val="00433E95"/>
    <w:rsid w:val="00465C20"/>
    <w:rsid w:val="00472E12"/>
    <w:rsid w:val="0047439A"/>
    <w:rsid w:val="00483D4C"/>
    <w:rsid w:val="00485826"/>
    <w:rsid w:val="00494895"/>
    <w:rsid w:val="004A284E"/>
    <w:rsid w:val="004B2782"/>
    <w:rsid w:val="004B5E38"/>
    <w:rsid w:val="004B6C4E"/>
    <w:rsid w:val="004C020B"/>
    <w:rsid w:val="004C4138"/>
    <w:rsid w:val="004C6D14"/>
    <w:rsid w:val="004D6433"/>
    <w:rsid w:val="00525116"/>
    <w:rsid w:val="00537F41"/>
    <w:rsid w:val="0054482E"/>
    <w:rsid w:val="00547D6B"/>
    <w:rsid w:val="00554566"/>
    <w:rsid w:val="00561043"/>
    <w:rsid w:val="00573050"/>
    <w:rsid w:val="00575C21"/>
    <w:rsid w:val="005918ED"/>
    <w:rsid w:val="00593DAB"/>
    <w:rsid w:val="005B512E"/>
    <w:rsid w:val="005C658B"/>
    <w:rsid w:val="005D7C9B"/>
    <w:rsid w:val="005F62F0"/>
    <w:rsid w:val="006162EB"/>
    <w:rsid w:val="006458F8"/>
    <w:rsid w:val="00664F96"/>
    <w:rsid w:val="00665486"/>
    <w:rsid w:val="00682CA0"/>
    <w:rsid w:val="00684CCD"/>
    <w:rsid w:val="006A0DAE"/>
    <w:rsid w:val="006B261D"/>
    <w:rsid w:val="006D0F0C"/>
    <w:rsid w:val="006D17F9"/>
    <w:rsid w:val="006D4507"/>
    <w:rsid w:val="006D7CF1"/>
    <w:rsid w:val="006F11B1"/>
    <w:rsid w:val="00711FFE"/>
    <w:rsid w:val="00716FD7"/>
    <w:rsid w:val="00732C4E"/>
    <w:rsid w:val="0073530B"/>
    <w:rsid w:val="00747406"/>
    <w:rsid w:val="007524D7"/>
    <w:rsid w:val="00773A05"/>
    <w:rsid w:val="007759E1"/>
    <w:rsid w:val="0078487D"/>
    <w:rsid w:val="007A2654"/>
    <w:rsid w:val="007A2CE3"/>
    <w:rsid w:val="007A332B"/>
    <w:rsid w:val="007A71BC"/>
    <w:rsid w:val="007B6152"/>
    <w:rsid w:val="007C05DA"/>
    <w:rsid w:val="00802272"/>
    <w:rsid w:val="0080523E"/>
    <w:rsid w:val="00805248"/>
    <w:rsid w:val="00817105"/>
    <w:rsid w:val="00820366"/>
    <w:rsid w:val="008227DB"/>
    <w:rsid w:val="008259A8"/>
    <w:rsid w:val="0083282D"/>
    <w:rsid w:val="00835BF9"/>
    <w:rsid w:val="008366B0"/>
    <w:rsid w:val="00855183"/>
    <w:rsid w:val="00857F61"/>
    <w:rsid w:val="00872DC4"/>
    <w:rsid w:val="00897F9D"/>
    <w:rsid w:val="008B47F7"/>
    <w:rsid w:val="008C4A18"/>
    <w:rsid w:val="008C572D"/>
    <w:rsid w:val="008E4468"/>
    <w:rsid w:val="008F2BC9"/>
    <w:rsid w:val="0090038A"/>
    <w:rsid w:val="009069E9"/>
    <w:rsid w:val="00922553"/>
    <w:rsid w:val="00927A16"/>
    <w:rsid w:val="0093294B"/>
    <w:rsid w:val="0094537F"/>
    <w:rsid w:val="00946765"/>
    <w:rsid w:val="0095070D"/>
    <w:rsid w:val="00951AB2"/>
    <w:rsid w:val="00966346"/>
    <w:rsid w:val="00967284"/>
    <w:rsid w:val="00974026"/>
    <w:rsid w:val="009744DC"/>
    <w:rsid w:val="00977312"/>
    <w:rsid w:val="0098505C"/>
    <w:rsid w:val="00990CA0"/>
    <w:rsid w:val="0099374F"/>
    <w:rsid w:val="009940A1"/>
    <w:rsid w:val="00994F38"/>
    <w:rsid w:val="009A78E6"/>
    <w:rsid w:val="009B5B01"/>
    <w:rsid w:val="009C5042"/>
    <w:rsid w:val="009C5BC9"/>
    <w:rsid w:val="009C73B1"/>
    <w:rsid w:val="009E0E07"/>
    <w:rsid w:val="009F0A7E"/>
    <w:rsid w:val="00A2142F"/>
    <w:rsid w:val="00A332D2"/>
    <w:rsid w:val="00A3675A"/>
    <w:rsid w:val="00A515A6"/>
    <w:rsid w:val="00A55362"/>
    <w:rsid w:val="00A609B7"/>
    <w:rsid w:val="00A73444"/>
    <w:rsid w:val="00A9128B"/>
    <w:rsid w:val="00AB2B80"/>
    <w:rsid w:val="00AB4FA9"/>
    <w:rsid w:val="00AE19AE"/>
    <w:rsid w:val="00AE1BCB"/>
    <w:rsid w:val="00AE3389"/>
    <w:rsid w:val="00AF6084"/>
    <w:rsid w:val="00B03726"/>
    <w:rsid w:val="00B07A63"/>
    <w:rsid w:val="00B119A6"/>
    <w:rsid w:val="00B148EE"/>
    <w:rsid w:val="00B210CE"/>
    <w:rsid w:val="00B461D6"/>
    <w:rsid w:val="00B629D1"/>
    <w:rsid w:val="00B65164"/>
    <w:rsid w:val="00B67AAA"/>
    <w:rsid w:val="00B76498"/>
    <w:rsid w:val="00B765F5"/>
    <w:rsid w:val="00BA3678"/>
    <w:rsid w:val="00BB2352"/>
    <w:rsid w:val="00BC343D"/>
    <w:rsid w:val="00BC431A"/>
    <w:rsid w:val="00BD46ED"/>
    <w:rsid w:val="00BE2F42"/>
    <w:rsid w:val="00BE5324"/>
    <w:rsid w:val="00BE58FF"/>
    <w:rsid w:val="00BF3E24"/>
    <w:rsid w:val="00C07341"/>
    <w:rsid w:val="00C07A98"/>
    <w:rsid w:val="00C26961"/>
    <w:rsid w:val="00C47068"/>
    <w:rsid w:val="00C47BBA"/>
    <w:rsid w:val="00C66A2B"/>
    <w:rsid w:val="00C8140F"/>
    <w:rsid w:val="00C82E03"/>
    <w:rsid w:val="00C866FD"/>
    <w:rsid w:val="00C90176"/>
    <w:rsid w:val="00CB4CCA"/>
    <w:rsid w:val="00CC4EC0"/>
    <w:rsid w:val="00CD604D"/>
    <w:rsid w:val="00CF1AFE"/>
    <w:rsid w:val="00CF4E71"/>
    <w:rsid w:val="00D034CC"/>
    <w:rsid w:val="00D075B6"/>
    <w:rsid w:val="00D11AF6"/>
    <w:rsid w:val="00D530A7"/>
    <w:rsid w:val="00D55E1C"/>
    <w:rsid w:val="00D63039"/>
    <w:rsid w:val="00D63353"/>
    <w:rsid w:val="00D704C0"/>
    <w:rsid w:val="00D70D82"/>
    <w:rsid w:val="00D84D7F"/>
    <w:rsid w:val="00D85BA4"/>
    <w:rsid w:val="00DA4231"/>
    <w:rsid w:val="00DB1732"/>
    <w:rsid w:val="00DC569A"/>
    <w:rsid w:val="00DF1704"/>
    <w:rsid w:val="00E05470"/>
    <w:rsid w:val="00E11662"/>
    <w:rsid w:val="00E12BDC"/>
    <w:rsid w:val="00E131CA"/>
    <w:rsid w:val="00E22F2A"/>
    <w:rsid w:val="00E31F94"/>
    <w:rsid w:val="00E45BCC"/>
    <w:rsid w:val="00E51ABB"/>
    <w:rsid w:val="00E83B8E"/>
    <w:rsid w:val="00EA3C21"/>
    <w:rsid w:val="00ED5782"/>
    <w:rsid w:val="00EE0B19"/>
    <w:rsid w:val="00EE69F9"/>
    <w:rsid w:val="00F10757"/>
    <w:rsid w:val="00F2673A"/>
    <w:rsid w:val="00F35926"/>
    <w:rsid w:val="00F47BCE"/>
    <w:rsid w:val="00F57720"/>
    <w:rsid w:val="00F67276"/>
    <w:rsid w:val="00F737EF"/>
    <w:rsid w:val="00F76951"/>
    <w:rsid w:val="00F81C6D"/>
    <w:rsid w:val="00FA3633"/>
    <w:rsid w:val="00FB73A8"/>
    <w:rsid w:val="00FC3784"/>
    <w:rsid w:val="11ACB950"/>
    <w:rsid w:val="2D0AAF2D"/>
    <w:rsid w:val="2F7EEF15"/>
    <w:rsid w:val="32820A71"/>
    <w:rsid w:val="33184EEF"/>
    <w:rsid w:val="58DADFD6"/>
    <w:rsid w:val="62239636"/>
    <w:rsid w:val="653031B4"/>
    <w:rsid w:val="6E54E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94ED"/>
  <w15:chartTrackingRefBased/>
  <w15:docId w15:val="{D8943622-77D0-D04B-B31F-F41A5580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8"/>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8"/>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8"/>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8"/>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8"/>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8"/>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8"/>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8"/>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8"/>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951AB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image" Target="media/image15.jp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jpeg" /><Relationship Id="rId25" Type="http://schemas.openxmlformats.org/officeDocument/2006/relationships/footer" Target="footer2.xml" /><Relationship Id="rId2" Type="http://schemas.openxmlformats.org/officeDocument/2006/relationships/styles" Target="styles.xml" /><Relationship Id="rId16" Type="http://schemas.openxmlformats.org/officeDocument/2006/relationships/image" Target="media/image10.jpg" /><Relationship Id="rId20" Type="http://schemas.openxmlformats.org/officeDocument/2006/relationships/image" Target="media/image14.jp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header" Target="header2.xml" /><Relationship Id="rId28" Type="http://schemas.openxmlformats.org/officeDocument/2006/relationships/fontTable" Target="fontTable.xml" /><Relationship Id="rId10" Type="http://schemas.openxmlformats.org/officeDocument/2006/relationships/image" Target="media/image4.png" /><Relationship Id="rId19" Type="http://schemas.openxmlformats.org/officeDocument/2006/relationships/image" Target="media/image13.jp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header" Target="header1.xml" /><Relationship Id="rId27" Type="http://schemas.openxmlformats.org/officeDocument/2006/relationships/footer" Target="footer3.xml" /></Relationships>
</file>

<file path=word/_rels/settings.xml.rels><?xml version="1.0" encoding="UTF-8" standalone="yes"?>
<Relationships xmlns="http://schemas.openxmlformats.org/package/2006/relationships"><Relationship Id="rId1" Type="http://schemas.openxmlformats.org/officeDocument/2006/relationships/attachedTemplate" Target="%7b23627271-B053-FF41-AAFD-AA1C655A0CBD%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%7b23627271-B053-FF41-AAFD-AA1C655A0CBD%7dtf50002044.dotx</Template>
  <TotalTime>1</TotalTime>
  <Pages>1</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kiruthiga0020@gmail.com</dc:creator>
  <cp:keywords/>
  <dc:description/>
  <cp:lastModifiedBy>arumugam pratheepa</cp:lastModifiedBy>
  <cp:revision>2</cp:revision>
  <dcterms:created xsi:type="dcterms:W3CDTF">2023-04-17T12:03:00Z</dcterms:created>
  <dcterms:modified xsi:type="dcterms:W3CDTF">2023-04-17T12:03:00Z</dcterms:modified>
</cp:coreProperties>
</file>